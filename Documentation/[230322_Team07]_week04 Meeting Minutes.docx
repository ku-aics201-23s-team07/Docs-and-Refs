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레이아웃 표"/>
      </w:tblPr>
      <w:tblGrid>
        <w:gridCol w:w="7383"/>
        <w:gridCol w:w="2507"/>
      </w:tblGrid>
      <w:tr w:rsidR="00737262" w:rsidRPr="000212FD" w14:paraId="4D08E1CB" w14:textId="77777777" w:rsidTr="001E0877">
        <w:tc>
          <w:tcPr>
            <w:tcW w:w="7650" w:type="dxa"/>
          </w:tcPr>
          <w:p w14:paraId="57C0F416" w14:textId="36B3A358" w:rsidR="002B2D13" w:rsidRPr="000212FD" w:rsidRDefault="00737262">
            <w:pPr>
              <w:pStyle w:val="a9"/>
            </w:pPr>
            <w:r>
              <w:t>Team 07</w:t>
            </w:r>
          </w:p>
        </w:tc>
        <w:tc>
          <w:tcPr>
            <w:tcW w:w="2574" w:type="dxa"/>
            <w:vAlign w:val="bottom"/>
          </w:tcPr>
          <w:p w14:paraId="2060E063" w14:textId="47166C23" w:rsidR="00D62E01" w:rsidRPr="000212FD" w:rsidRDefault="00737262">
            <w:pPr>
              <w:pStyle w:val="3"/>
            </w:pPr>
            <w:r>
              <w:t>2023. 03. 22 |</w:t>
            </w:r>
            <w:sdt>
              <w:sdtPr>
                <w:rPr>
                  <w:rFonts w:hint="eastAsia"/>
                </w:rPr>
                <w:id w:val="2006626827"/>
                <w:placeholder>
                  <w:docPart w:val="EA07E88803F74A9FA4A8470388D7C580"/>
                </w:placeholder>
                <w:temporary/>
                <w:showingPlcHdr/>
                <w15:appearance w15:val="hidden"/>
              </w:sdtPr>
              <w:sdtContent>
                <w:r w:rsidR="00D62E01" w:rsidRPr="000212FD">
                  <w:rPr>
                    <w:rFonts w:hint="eastAsia"/>
                    <w:lang w:val="ko-KR" w:bidi="ko-KR"/>
                  </w:rPr>
                  <w:t>날짜</w:t>
                </w:r>
              </w:sdtContent>
            </w:sdt>
          </w:p>
          <w:p w14:paraId="3F8CFB20" w14:textId="3D6BE82B" w:rsidR="00D62E01" w:rsidRPr="000212FD" w:rsidRDefault="00737262">
            <w:pPr>
              <w:pStyle w:val="3"/>
            </w:pPr>
            <w:proofErr w:type="gramStart"/>
            <w:r>
              <w:t>14 :</w:t>
            </w:r>
            <w:proofErr w:type="gramEnd"/>
            <w:r>
              <w:t xml:space="preserve"> 00 |</w:t>
            </w:r>
            <w:sdt>
              <w:sdtPr>
                <w:rPr>
                  <w:rFonts w:hint="eastAsia"/>
                </w:rPr>
                <w:alias w:val="시간"/>
                <w:tag w:val="시간"/>
                <w:id w:val="807176113"/>
                <w:placeholder>
                  <w:docPart w:val="AE17510EDE274E6586C63919B14FB876"/>
                </w:placeholder>
                <w:temporary/>
                <w:showingPlcHdr/>
                <w15:appearance w15:val="hidden"/>
              </w:sdtPr>
              <w:sdtContent>
                <w:r w:rsidR="00D62E01" w:rsidRPr="000212FD">
                  <w:rPr>
                    <w:rFonts w:hint="eastAsia"/>
                    <w:lang w:val="ko-KR" w:bidi="ko-KR"/>
                  </w:rPr>
                  <w:t>시간</w:t>
                </w:r>
              </w:sdtContent>
            </w:sdt>
          </w:p>
          <w:p w14:paraId="1E8AC734" w14:textId="7DF5D38F" w:rsidR="002B2D13" w:rsidRPr="000212FD" w:rsidRDefault="00737262" w:rsidP="00D62E01">
            <w:pPr>
              <w:pStyle w:val="3"/>
            </w:pPr>
            <w:r>
              <w:rPr>
                <w:rFonts w:hint="eastAsia"/>
              </w:rPr>
              <w:t xml:space="preserve">학술정보원 </w:t>
            </w:r>
            <w:r>
              <w:t>102</w:t>
            </w:r>
            <w:r>
              <w:rPr>
                <w:rFonts w:hint="eastAsia"/>
              </w:rPr>
              <w:t>C</w:t>
            </w:r>
            <w:r>
              <w:t xml:space="preserve"> |</w:t>
            </w:r>
            <w:sdt>
              <w:sdtPr>
                <w:rPr>
                  <w:rFonts w:hint="eastAsia"/>
                </w:rPr>
                <w:alias w:val="위치"/>
                <w:tag w:val="위치"/>
                <w:id w:val="807176140"/>
                <w:placeholder>
                  <w:docPart w:val="33E855727B7A4739813A78F808AC4E7D"/>
                </w:placeholder>
                <w:temporary/>
                <w:showingPlcHdr/>
                <w15:appearance w15:val="hidden"/>
              </w:sdtPr>
              <w:sdtContent>
                <w:r w:rsidR="00D62E01" w:rsidRPr="000212FD">
                  <w:rPr>
                    <w:rFonts w:hint="eastAsia"/>
                    <w:lang w:val="ko-KR" w:bidi="ko-KR"/>
                  </w:rPr>
                  <w:t>위치</w:t>
                </w:r>
              </w:sdtContent>
            </w:sdt>
          </w:p>
        </w:tc>
      </w:tr>
    </w:tbl>
    <w:tbl>
      <w:tblPr>
        <w:tblStyle w:val="50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20" w:firstRow="1" w:lastRow="0" w:firstColumn="0" w:lastColumn="0" w:noHBand="1" w:noVBand="1"/>
        <w:tblDescription w:val="레이아웃 표"/>
      </w:tblPr>
      <w:tblGrid>
        <w:gridCol w:w="1886"/>
        <w:gridCol w:w="3084"/>
        <w:gridCol w:w="1719"/>
        <w:gridCol w:w="3201"/>
      </w:tblGrid>
      <w:tr w:rsidR="002B2D13" w:rsidRPr="000212FD" w14:paraId="107C9C88" w14:textId="77777777" w:rsidTr="00660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46" w:type="dxa"/>
            <w:tcMar>
              <w:top w:w="144" w:type="dxa"/>
            </w:tcMar>
          </w:tcPr>
          <w:p w14:paraId="68CB02A8" w14:textId="27F09D40" w:rsidR="002B2D13" w:rsidRPr="000212FD" w:rsidRDefault="00737262" w:rsidP="00D60069">
            <w:pPr>
              <w:pStyle w:val="2"/>
              <w:spacing w:after="80"/>
            </w:pPr>
            <w:r>
              <w:rPr>
                <w:rFonts w:hint="eastAsia"/>
              </w:rPr>
              <w:t>과목:</w:t>
            </w:r>
          </w:p>
        </w:tc>
        <w:tc>
          <w:tcPr>
            <w:tcW w:w="3184" w:type="dxa"/>
            <w:tcMar>
              <w:top w:w="144" w:type="dxa"/>
            </w:tcMar>
          </w:tcPr>
          <w:p w14:paraId="4F31E609" w14:textId="20D89911" w:rsidR="002B2D13" w:rsidRPr="000212FD" w:rsidRDefault="00737262" w:rsidP="00D60069">
            <w:pPr>
              <w:spacing w:after="80"/>
            </w:pPr>
            <w:r>
              <w:rPr>
                <w:rFonts w:hint="eastAsia"/>
              </w:rPr>
              <w:t xml:space="preserve">자료구조론 </w:t>
            </w:r>
            <w:r>
              <w:t>AICS201</w:t>
            </w:r>
          </w:p>
        </w:tc>
        <w:tc>
          <w:tcPr>
            <w:tcW w:w="1779" w:type="dxa"/>
            <w:tcMar>
              <w:top w:w="144" w:type="dxa"/>
            </w:tcMar>
          </w:tcPr>
          <w:p w14:paraId="4852BC8A" w14:textId="77777777" w:rsidR="002B2D13" w:rsidRPr="000212FD" w:rsidRDefault="00000000" w:rsidP="00D60069">
            <w:pPr>
              <w:pStyle w:val="2"/>
              <w:spacing w:after="80"/>
            </w:pPr>
            <w:sdt>
              <w:sdtPr>
                <w:rPr>
                  <w:rFonts w:hint="eastAsia"/>
                </w:rPr>
                <w:id w:val="-442851289"/>
                <w:placeholder>
                  <w:docPart w:val="F3E0FF5827D84110A59BF9A4D31BC9C4"/>
                </w:placeholder>
                <w:temporary/>
                <w:showingPlcHdr/>
                <w15:appearance w15:val="hidden"/>
              </w:sdtPr>
              <w:sdtContent>
                <w:r w:rsidR="006344A8" w:rsidRPr="000212FD">
                  <w:rPr>
                    <w:rFonts w:hint="eastAsia"/>
                    <w:lang w:val="ko-KR" w:bidi="ko-KR"/>
                  </w:rPr>
                  <w:t>모임 유형: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2917C8BC" w14:textId="326B593C" w:rsidR="002B2D13" w:rsidRPr="000212FD" w:rsidRDefault="00737262" w:rsidP="00D60069">
            <w:pPr>
              <w:spacing w:after="80"/>
            </w:pPr>
            <w:r>
              <w:rPr>
                <w:rFonts w:hint="eastAsia"/>
              </w:rPr>
              <w:t>수요 정기회의</w:t>
            </w:r>
          </w:p>
        </w:tc>
      </w:tr>
      <w:tr w:rsidR="002B2D13" w:rsidRPr="000212FD" w14:paraId="79957464" w14:textId="77777777" w:rsidTr="00660EF4">
        <w:sdt>
          <w:sdtPr>
            <w:rPr>
              <w:rFonts w:hint="eastAsia"/>
            </w:rPr>
            <w:id w:val="-906145096"/>
            <w:placeholder>
              <w:docPart w:val="FE46EBE97B2F4F4A9F98B203BADCC96F"/>
            </w:placeholder>
            <w:temporary/>
            <w:showingPlcHdr/>
            <w15:appearance w15:val="hidden"/>
          </w:sdtPr>
          <w:sdtContent>
            <w:tc>
              <w:tcPr>
                <w:tcW w:w="1946" w:type="dxa"/>
              </w:tcPr>
              <w:p w14:paraId="178DC4C8" w14:textId="77777777" w:rsidR="002B2D13" w:rsidRPr="000212FD" w:rsidRDefault="006344A8" w:rsidP="00D60069">
                <w:pPr>
                  <w:pStyle w:val="2"/>
                  <w:spacing w:after="80"/>
                </w:pPr>
                <w:r w:rsidRPr="000212FD">
                  <w:rPr>
                    <w:rFonts w:hint="eastAsia"/>
                    <w:lang w:val="ko-KR" w:bidi="ko-KR"/>
                  </w:rPr>
                  <w:t>진행자:</w:t>
                </w:r>
              </w:p>
            </w:tc>
          </w:sdtContent>
        </w:sdt>
        <w:tc>
          <w:tcPr>
            <w:tcW w:w="3184" w:type="dxa"/>
          </w:tcPr>
          <w:p w14:paraId="34C2E90D" w14:textId="4D6CCC26" w:rsidR="002B2D13" w:rsidRPr="000212FD" w:rsidRDefault="00737262" w:rsidP="00D60069">
            <w:pPr>
              <w:spacing w:after="80"/>
            </w:pPr>
            <w:r>
              <w:rPr>
                <w:rFonts w:hint="eastAsia"/>
              </w:rPr>
              <w:t>김근호</w:t>
            </w:r>
          </w:p>
        </w:tc>
        <w:tc>
          <w:tcPr>
            <w:tcW w:w="1779" w:type="dxa"/>
          </w:tcPr>
          <w:p w14:paraId="34735AA2" w14:textId="77777777" w:rsidR="002B2D13" w:rsidRPr="000212FD" w:rsidRDefault="00000000" w:rsidP="00D60069">
            <w:pPr>
              <w:pStyle w:val="2"/>
              <w:spacing w:after="80"/>
            </w:pPr>
            <w:sdt>
              <w:sdtPr>
                <w:rPr>
                  <w:rFonts w:hint="eastAsia"/>
                </w:rPr>
                <w:id w:val="795647141"/>
                <w:placeholder>
                  <w:docPart w:val="0C9242F887DF4C36AE9DF735D239E810"/>
                </w:placeholder>
                <w:temporary/>
                <w:showingPlcHdr/>
                <w15:appearance w15:val="hidden"/>
              </w:sdtPr>
              <w:sdtContent>
                <w:r w:rsidR="006344A8" w:rsidRPr="000212FD">
                  <w:rPr>
                    <w:rFonts w:hint="eastAsia"/>
                    <w:lang w:val="ko-KR" w:bidi="ko-KR"/>
                  </w:rPr>
                  <w:t>서기:</w:t>
                </w:r>
              </w:sdtContent>
            </w:sdt>
          </w:p>
        </w:tc>
        <w:tc>
          <w:tcPr>
            <w:tcW w:w="3315" w:type="dxa"/>
          </w:tcPr>
          <w:p w14:paraId="4868DA8F" w14:textId="26C193B3" w:rsidR="002B2D13" w:rsidRPr="000212FD" w:rsidRDefault="00737262" w:rsidP="00D60069">
            <w:pPr>
              <w:spacing w:after="80"/>
            </w:pPr>
            <w:r>
              <w:rPr>
                <w:rFonts w:hint="eastAsia"/>
              </w:rPr>
              <w:t>김근호</w:t>
            </w:r>
          </w:p>
        </w:tc>
      </w:tr>
      <w:tr w:rsidR="002B2D13" w:rsidRPr="000212FD" w14:paraId="5B9925EA" w14:textId="77777777" w:rsidTr="00660EF4">
        <w:tc>
          <w:tcPr>
            <w:tcW w:w="1946" w:type="dxa"/>
          </w:tcPr>
          <w:p w14:paraId="759F155D" w14:textId="70A11882" w:rsidR="002B2D13" w:rsidRPr="000212FD" w:rsidRDefault="00737262" w:rsidP="00D60069">
            <w:pPr>
              <w:pStyle w:val="2"/>
              <w:spacing w:after="80"/>
            </w:pPr>
            <w:r>
              <w:rPr>
                <w:rFonts w:hint="eastAsia"/>
              </w:rPr>
              <w:t>회의 자료 문서화:</w:t>
            </w:r>
          </w:p>
        </w:tc>
        <w:tc>
          <w:tcPr>
            <w:tcW w:w="3184" w:type="dxa"/>
          </w:tcPr>
          <w:p w14:paraId="7303867F" w14:textId="37787C91" w:rsidR="002B2D13" w:rsidRPr="000212FD" w:rsidRDefault="00737262" w:rsidP="00D60069">
            <w:pPr>
              <w:spacing w:after="80"/>
            </w:pPr>
            <w:proofErr w:type="spellStart"/>
            <w:r>
              <w:rPr>
                <w:rFonts w:hint="eastAsia"/>
              </w:rPr>
              <w:t>오태검</w:t>
            </w:r>
            <w:proofErr w:type="spellEnd"/>
          </w:p>
        </w:tc>
        <w:tc>
          <w:tcPr>
            <w:tcW w:w="1779" w:type="dxa"/>
          </w:tcPr>
          <w:p w14:paraId="694B9DC3" w14:textId="77777777" w:rsidR="002B2D13" w:rsidRPr="000212FD" w:rsidRDefault="002B2D13" w:rsidP="00D60069">
            <w:pPr>
              <w:pStyle w:val="2"/>
              <w:spacing w:after="80"/>
            </w:pPr>
          </w:p>
        </w:tc>
        <w:tc>
          <w:tcPr>
            <w:tcW w:w="3315" w:type="dxa"/>
          </w:tcPr>
          <w:p w14:paraId="14F023C6" w14:textId="77777777" w:rsidR="002B2D13" w:rsidRPr="000212FD" w:rsidRDefault="002B2D13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레이아웃 표"/>
      </w:tblPr>
      <w:tblGrid>
        <w:gridCol w:w="1908"/>
        <w:gridCol w:w="7982"/>
      </w:tblGrid>
      <w:tr w:rsidR="002B2D13" w:rsidRPr="000212FD" w14:paraId="3C18C59B" w14:textId="77777777" w:rsidTr="00E048B4">
        <w:tc>
          <w:tcPr>
            <w:tcW w:w="1980" w:type="dxa"/>
            <w:tcMar>
              <w:top w:w="144" w:type="dxa"/>
            </w:tcMar>
          </w:tcPr>
          <w:p w14:paraId="1D506AAF" w14:textId="77777777" w:rsidR="002B2D13" w:rsidRPr="000212FD" w:rsidRDefault="00000000">
            <w:pPr>
              <w:pStyle w:val="2"/>
            </w:pPr>
            <w:sdt>
              <w:sdtPr>
                <w:rPr>
                  <w:rFonts w:hint="eastAsia"/>
                </w:rPr>
                <w:id w:val="1643469904"/>
                <w:placeholder>
                  <w:docPart w:val="0D14E4473A3E4BA4838617D51B2990AA"/>
                </w:placeholder>
                <w:temporary/>
                <w:showingPlcHdr/>
                <w15:appearance w15:val="hidden"/>
              </w:sdtPr>
              <w:sdtContent>
                <w:r w:rsidR="006344A8" w:rsidRPr="000212FD">
                  <w:rPr>
                    <w:rFonts w:hint="eastAsia"/>
                    <w:lang w:val="ko-KR" w:bidi="ko-KR"/>
                  </w:rPr>
                  <w:t>참석자: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31198BE6" w14:textId="4A43AF3A" w:rsidR="002B2D13" w:rsidRPr="000212FD" w:rsidRDefault="00B74FFE" w:rsidP="00D62E01">
            <w:r>
              <w:rPr>
                <w:rFonts w:hint="eastAsia"/>
              </w:rPr>
              <w:t>김근호,</w:t>
            </w:r>
            <w:r>
              <w:t xml:space="preserve"> </w:t>
            </w:r>
            <w:proofErr w:type="spellStart"/>
            <w:r w:rsidR="00737262">
              <w:rPr>
                <w:rFonts w:hint="eastAsia"/>
              </w:rPr>
              <w:t>김민세</w:t>
            </w:r>
            <w:proofErr w:type="spellEnd"/>
            <w:r w:rsidR="00737262">
              <w:rPr>
                <w:rFonts w:hint="eastAsia"/>
              </w:rPr>
              <w:t>,</w:t>
            </w:r>
            <w:r w:rsidR="00737262">
              <w:t xml:space="preserve"> </w:t>
            </w:r>
            <w:proofErr w:type="spellStart"/>
            <w:r w:rsidR="00737262">
              <w:rPr>
                <w:rFonts w:hint="eastAsia"/>
              </w:rPr>
              <w:t>박민찬</w:t>
            </w:r>
            <w:proofErr w:type="spellEnd"/>
            <w:r w:rsidR="003E0B55">
              <w:rPr>
                <w:rFonts w:hint="eastAsia"/>
              </w:rPr>
              <w:t>,</w:t>
            </w:r>
            <w:r w:rsidR="003E0B55">
              <w:t xml:space="preserve"> </w:t>
            </w:r>
            <w:proofErr w:type="spellStart"/>
            <w:r w:rsidR="003E0B55">
              <w:rPr>
                <w:rFonts w:hint="eastAsia"/>
              </w:rPr>
              <w:t>오태검</w:t>
            </w:r>
            <w:proofErr w:type="spellEnd"/>
          </w:p>
        </w:tc>
      </w:tr>
      <w:tr w:rsidR="002B2D13" w:rsidRPr="000212FD" w14:paraId="09CA1861" w14:textId="77777777" w:rsidTr="00E048B4">
        <w:tc>
          <w:tcPr>
            <w:tcW w:w="1980" w:type="dxa"/>
          </w:tcPr>
          <w:p w14:paraId="1D6196FD" w14:textId="77777777" w:rsidR="002B2D13" w:rsidRPr="000212FD" w:rsidRDefault="00000000">
            <w:pPr>
              <w:pStyle w:val="2"/>
            </w:pPr>
            <w:sdt>
              <w:sdtPr>
                <w:rPr>
                  <w:rFonts w:hint="eastAsia"/>
                </w:rPr>
                <w:id w:val="-1255275818"/>
                <w:placeholder>
                  <w:docPart w:val="06594E20040D4CBA96237B6DF13FC086"/>
                </w:placeholder>
                <w:temporary/>
                <w:showingPlcHdr/>
                <w15:appearance w15:val="hidden"/>
              </w:sdtPr>
              <w:sdtContent>
                <w:r w:rsidR="006344A8" w:rsidRPr="000212FD">
                  <w:rPr>
                    <w:rFonts w:hint="eastAsia"/>
                    <w:lang w:val="ko-KR" w:bidi="ko-KR"/>
                  </w:rPr>
                  <w:t>읽기 자료:</w:t>
                </w:r>
              </w:sdtContent>
            </w:sdt>
          </w:p>
        </w:tc>
        <w:tc>
          <w:tcPr>
            <w:tcW w:w="8244" w:type="dxa"/>
          </w:tcPr>
          <w:p w14:paraId="43EA2CEB" w14:textId="38FA26B8" w:rsidR="002B2D13" w:rsidRPr="000212FD" w:rsidRDefault="00737262">
            <w:r w:rsidRPr="00737262">
              <w:t>https://semineya.notion.site/Data-Structure-Team-play-745ead32a81f4c96a41a9619bc4d7d84</w:t>
            </w:r>
          </w:p>
        </w:tc>
      </w:tr>
      <w:tr w:rsidR="002B2D13" w:rsidRPr="000212FD" w14:paraId="385E5BDE" w14:textId="77777777" w:rsidTr="00E048B4">
        <w:tc>
          <w:tcPr>
            <w:tcW w:w="1980" w:type="dxa"/>
          </w:tcPr>
          <w:p w14:paraId="2915EF05" w14:textId="77777777" w:rsidR="002B2D13" w:rsidRPr="000212FD" w:rsidRDefault="00000000">
            <w:pPr>
              <w:pStyle w:val="2"/>
            </w:pPr>
            <w:sdt>
              <w:sdtPr>
                <w:rPr>
                  <w:rFonts w:hint="eastAsia"/>
                </w:rPr>
                <w:id w:val="681237791"/>
                <w:placeholder>
                  <w:docPart w:val="9D215776429847CB82FE0E5F76F134F8"/>
                </w:placeholder>
                <w:temporary/>
                <w:showingPlcHdr/>
                <w15:appearance w15:val="hidden"/>
              </w:sdtPr>
              <w:sdtContent>
                <w:r w:rsidR="006344A8" w:rsidRPr="000212FD">
                  <w:rPr>
                    <w:rFonts w:hint="eastAsia"/>
                    <w:lang w:val="ko-KR" w:bidi="ko-KR"/>
                  </w:rPr>
                  <w:t>준비물:</w:t>
                </w:r>
              </w:sdtContent>
            </w:sdt>
          </w:p>
        </w:tc>
        <w:tc>
          <w:tcPr>
            <w:tcW w:w="8244" w:type="dxa"/>
          </w:tcPr>
          <w:p w14:paraId="497F6BFB" w14:textId="22018A94" w:rsidR="002B2D13" w:rsidRPr="000212FD" w:rsidRDefault="00737262" w:rsidP="00D62E01">
            <w:r>
              <w:rPr>
                <w:rFonts w:hint="eastAsia"/>
              </w:rPr>
              <w:t>학생증 또는 신분증,</w:t>
            </w:r>
            <w:r>
              <w:t xml:space="preserve"> </w:t>
            </w:r>
            <w:r>
              <w:rPr>
                <w:rFonts w:hint="eastAsia"/>
              </w:rPr>
              <w:t>개인 노트북</w:t>
            </w:r>
          </w:p>
        </w:tc>
      </w:tr>
    </w:tbl>
    <w:sdt>
      <w:sdtPr>
        <w:rPr>
          <w:rFonts w:hint="eastAsia"/>
        </w:rPr>
        <w:id w:val="-2901889"/>
        <w:placeholder>
          <w:docPart w:val="C28F7FFB95DF420987857763A1E83D1B"/>
        </w:placeholder>
        <w:temporary/>
        <w:showingPlcHdr/>
        <w15:appearance w15:val="hidden"/>
      </w:sdtPr>
      <w:sdtContent>
        <w:p w14:paraId="16F72BC4" w14:textId="77777777" w:rsidR="002B2D13" w:rsidRPr="000212FD" w:rsidRDefault="006344A8">
          <w:pPr>
            <w:pStyle w:val="1"/>
          </w:pPr>
          <w:r w:rsidRPr="000212FD">
            <w:rPr>
              <w:rFonts w:hint="eastAsia"/>
              <w:lang w:val="ko-KR" w:bidi="ko-KR"/>
            </w:rPr>
            <w:t>의사록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레이아웃 표"/>
      </w:tblPr>
      <w:tblGrid>
        <w:gridCol w:w="1565"/>
        <w:gridCol w:w="3964"/>
        <w:gridCol w:w="1275"/>
        <w:gridCol w:w="3086"/>
      </w:tblGrid>
      <w:tr w:rsidR="002B2D13" w:rsidRPr="000212FD" w14:paraId="4C5EDAE1" w14:textId="77777777" w:rsidTr="00E30A8E">
        <w:tc>
          <w:tcPr>
            <w:tcW w:w="1565" w:type="dxa"/>
          </w:tcPr>
          <w:bookmarkStart w:id="0" w:name="MinuteItems"/>
          <w:bookmarkStart w:id="1" w:name="MinuteTopicSection"/>
          <w:bookmarkEnd w:id="0"/>
          <w:p w14:paraId="2356C90F" w14:textId="77777777" w:rsidR="002B2D13" w:rsidRPr="000212FD" w:rsidRDefault="00000000">
            <w:pPr>
              <w:pStyle w:val="2"/>
            </w:pPr>
            <w:sdt>
              <w:sdtPr>
                <w:rPr>
                  <w:rFonts w:hint="eastAsia"/>
                </w:rPr>
                <w:id w:val="90904773"/>
                <w:placeholder>
                  <w:docPart w:val="BA8FDFEA34934AE3BCA23D42BA19DB91"/>
                </w:placeholder>
                <w:temporary/>
                <w:showingPlcHdr/>
                <w15:appearance w15:val="hidden"/>
              </w:sdtPr>
              <w:sdtContent>
                <w:r w:rsidR="006344A8" w:rsidRPr="000212FD">
                  <w:rPr>
                    <w:rFonts w:hint="eastAsia"/>
                    <w:lang w:val="ko-KR" w:bidi="ko-KR"/>
                  </w:rPr>
                  <w:t>안건 항목:</w:t>
                </w:r>
              </w:sdtContent>
            </w:sdt>
          </w:p>
        </w:tc>
        <w:tc>
          <w:tcPr>
            <w:tcW w:w="3964" w:type="dxa"/>
          </w:tcPr>
          <w:p w14:paraId="536C0988" w14:textId="681D2AC2" w:rsidR="002B2D13" w:rsidRPr="000212FD" w:rsidRDefault="00737262">
            <w:r>
              <w:rPr>
                <w:rFonts w:hint="eastAsia"/>
              </w:rPr>
              <w:t>발의된 코멘트 내용 검토</w:t>
            </w:r>
          </w:p>
        </w:tc>
        <w:tc>
          <w:tcPr>
            <w:tcW w:w="1275" w:type="dxa"/>
          </w:tcPr>
          <w:p w14:paraId="72B69260" w14:textId="77777777" w:rsidR="002B2D13" w:rsidRPr="000212FD" w:rsidRDefault="00000000">
            <w:pPr>
              <w:pStyle w:val="2"/>
            </w:pPr>
            <w:sdt>
              <w:sdtPr>
                <w:rPr>
                  <w:rFonts w:hint="eastAsia"/>
                </w:rPr>
                <w:id w:val="1737199064"/>
                <w:placeholder>
                  <w:docPart w:val="62A1D800E888413A814BFEE7D7D3D9DA"/>
                </w:placeholder>
                <w:temporary/>
                <w:showingPlcHdr/>
                <w15:appearance w15:val="hidden"/>
              </w:sdtPr>
              <w:sdtContent>
                <w:r w:rsidR="006344A8" w:rsidRPr="000212FD">
                  <w:rPr>
                    <w:rFonts w:hint="eastAsia"/>
                    <w:lang w:val="ko-KR" w:bidi="ko-KR"/>
                  </w:rPr>
                  <w:t>발표자:</w:t>
                </w:r>
              </w:sdtContent>
            </w:sdt>
          </w:p>
        </w:tc>
        <w:tc>
          <w:tcPr>
            <w:tcW w:w="3086" w:type="dxa"/>
          </w:tcPr>
          <w:p w14:paraId="611A6343" w14:textId="27102C9F" w:rsidR="002B2D13" w:rsidRPr="000212FD" w:rsidRDefault="00737262">
            <w:r>
              <w:rPr>
                <w:rFonts w:hint="eastAsia"/>
              </w:rPr>
              <w:t>김근호</w:t>
            </w:r>
          </w:p>
        </w:tc>
      </w:tr>
    </w:tbl>
    <w:p w14:paraId="6DFFC5E6" w14:textId="77777777" w:rsidR="002B2D13" w:rsidRPr="000212FD" w:rsidRDefault="00000000">
      <w:pPr>
        <w:pStyle w:val="4"/>
      </w:pPr>
      <w:sdt>
        <w:sdtPr>
          <w:rPr>
            <w:rFonts w:hint="eastAsia"/>
          </w:rPr>
          <w:id w:val="-391195506"/>
          <w:placeholder>
            <w:docPart w:val="E3850F735AD14448B5F286F5B70DA59A"/>
          </w:placeholder>
          <w:temporary/>
          <w:showingPlcHdr/>
          <w15:appearance w15:val="hidden"/>
        </w:sdtPr>
        <w:sdtContent>
          <w:r w:rsidR="006344A8" w:rsidRPr="000212FD">
            <w:rPr>
              <w:rFonts w:hint="eastAsia"/>
              <w:lang w:val="ko-KR" w:bidi="ko-KR"/>
            </w:rPr>
            <w:t>토론 내용:</w:t>
          </w:r>
        </w:sdtContent>
      </w:sdt>
    </w:p>
    <w:p w14:paraId="0857F26F" w14:textId="0EDBB5BF" w:rsidR="002B2D13" w:rsidRDefault="003770C9" w:rsidP="003770C9">
      <w:pPr>
        <w:pStyle w:val="ab"/>
        <w:numPr>
          <w:ilvl w:val="0"/>
          <w:numId w:val="7"/>
        </w:numPr>
        <w:tabs>
          <w:tab w:val="left" w:pos="830"/>
        </w:tabs>
        <w:ind w:leftChars="0"/>
      </w:pP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링크 </w:t>
      </w:r>
      <w:r w:rsidR="007D194E">
        <w:rPr>
          <w:rFonts w:hint="eastAsia"/>
        </w:rPr>
        <w:t>제공에 대한 의의</w:t>
      </w:r>
      <w:r w:rsidR="009071B3">
        <w:br/>
      </w:r>
      <w:r w:rsidR="009071B3">
        <w:rPr>
          <w:rFonts w:hint="eastAsia"/>
        </w:rPr>
        <w:t>자료조사,</w:t>
      </w:r>
      <w:r w:rsidR="009071B3">
        <w:t xml:space="preserve"> </w:t>
      </w:r>
      <w:r w:rsidR="009071B3">
        <w:rPr>
          <w:rFonts w:hint="eastAsia"/>
        </w:rPr>
        <w:t xml:space="preserve">예제 코딩 등에 대한 내용을 </w:t>
      </w:r>
      <w:proofErr w:type="spellStart"/>
      <w:r w:rsidR="009071B3">
        <w:rPr>
          <w:rFonts w:hint="eastAsia"/>
        </w:rPr>
        <w:t>개발조</w:t>
      </w:r>
      <w:proofErr w:type="spellEnd"/>
      <w:r w:rsidR="009071B3">
        <w:rPr>
          <w:rFonts w:hint="eastAsia"/>
        </w:rPr>
        <w:t xml:space="preserve"> 분들만</w:t>
      </w:r>
    </w:p>
    <w:p w14:paraId="7E445D22" w14:textId="2CEAFC5F" w:rsidR="007D194E" w:rsidRDefault="00D3020A" w:rsidP="003770C9">
      <w:pPr>
        <w:pStyle w:val="ab"/>
        <w:numPr>
          <w:ilvl w:val="0"/>
          <w:numId w:val="7"/>
        </w:numPr>
        <w:tabs>
          <w:tab w:val="left" w:pos="830"/>
        </w:tabs>
        <w:ind w:leftChars="0"/>
      </w:pPr>
      <w:r>
        <w:rPr>
          <w:rFonts w:hint="eastAsia"/>
        </w:rPr>
        <w:t>A</w:t>
      </w:r>
      <w:r>
        <w:t xml:space="preserve">naconda </w:t>
      </w:r>
      <w:r>
        <w:rPr>
          <w:rFonts w:hint="eastAsia"/>
        </w:rPr>
        <w:t>환경 사용 의의</w:t>
      </w:r>
    </w:p>
    <w:p w14:paraId="3CEC71F0" w14:textId="2A8473E7" w:rsidR="00D3020A" w:rsidRDefault="00D3020A" w:rsidP="003770C9">
      <w:pPr>
        <w:pStyle w:val="ab"/>
        <w:numPr>
          <w:ilvl w:val="0"/>
          <w:numId w:val="7"/>
        </w:numPr>
        <w:tabs>
          <w:tab w:val="left" w:pos="830"/>
        </w:tabs>
        <w:ind w:leftChars="0"/>
      </w:pPr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언어 사용 의의</w:t>
      </w:r>
    </w:p>
    <w:p w14:paraId="7D95DA0D" w14:textId="6911666E" w:rsidR="00D3020A" w:rsidRDefault="00732C79" w:rsidP="003770C9">
      <w:pPr>
        <w:pStyle w:val="ab"/>
        <w:numPr>
          <w:ilvl w:val="0"/>
          <w:numId w:val="7"/>
        </w:numPr>
        <w:tabs>
          <w:tab w:val="left" w:pos="830"/>
        </w:tabs>
        <w:ind w:leftChars="0"/>
      </w:pPr>
      <w:r>
        <w:rPr>
          <w:rFonts w:hint="eastAsia"/>
        </w:rPr>
        <w:t>주제 재선정</w:t>
      </w:r>
      <w:r>
        <w:t xml:space="preserve"> (</w:t>
      </w:r>
      <w:proofErr w:type="spellStart"/>
      <w:r>
        <w:t>p.r.n</w:t>
      </w:r>
      <w:proofErr w:type="spellEnd"/>
      <w:r>
        <w:t>)</w:t>
      </w:r>
    </w:p>
    <w:p w14:paraId="44D7EE10" w14:textId="49569A64" w:rsidR="00732C79" w:rsidRPr="000212FD" w:rsidRDefault="00732C79" w:rsidP="003770C9">
      <w:pPr>
        <w:pStyle w:val="ab"/>
        <w:numPr>
          <w:ilvl w:val="0"/>
          <w:numId w:val="7"/>
        </w:numPr>
        <w:tabs>
          <w:tab w:val="left" w:pos="830"/>
        </w:tabs>
        <w:ind w:leftChars="0"/>
      </w:pPr>
      <w:r>
        <w:rPr>
          <w:rFonts w:hint="eastAsia"/>
        </w:rPr>
        <w:t xml:space="preserve">역할 재구성 </w:t>
      </w:r>
      <w:r>
        <w:t>(</w:t>
      </w:r>
      <w:proofErr w:type="spellStart"/>
      <w:r>
        <w:t>p.r.n</w:t>
      </w:r>
      <w:proofErr w:type="spellEnd"/>
      <w:r>
        <w:t>)</w:t>
      </w:r>
    </w:p>
    <w:p w14:paraId="30FC32C4" w14:textId="77777777" w:rsidR="002B2D13" w:rsidRPr="000212FD" w:rsidRDefault="00000000">
      <w:pPr>
        <w:pStyle w:val="4"/>
      </w:pPr>
      <w:sdt>
        <w:sdtPr>
          <w:rPr>
            <w:rFonts w:hint="eastAsia"/>
          </w:rPr>
          <w:id w:val="1574465788"/>
          <w:placeholder>
            <w:docPart w:val="A7B6CBA5CFA94CAF8876AF2BE1D17CBA"/>
          </w:placeholder>
          <w:temporary/>
          <w:showingPlcHdr/>
          <w15:appearance w15:val="hidden"/>
        </w:sdtPr>
        <w:sdtContent>
          <w:r w:rsidR="006344A8" w:rsidRPr="000212FD">
            <w:rPr>
              <w:rFonts w:hint="eastAsia"/>
              <w:lang w:val="ko-KR" w:bidi="ko-KR"/>
            </w:rPr>
            <w:t>결론:</w:t>
          </w:r>
        </w:sdtContent>
      </w:sdt>
    </w:p>
    <w:p w14:paraId="563443A5" w14:textId="31ABB096" w:rsidR="002B2D13" w:rsidRPr="000212FD" w:rsidRDefault="00FA5F71">
      <w:pPr>
        <w:rPr>
          <w:rFonts w:hint="eastAsia"/>
        </w:rPr>
      </w:pPr>
      <w:r>
        <w:rPr>
          <w:rFonts w:hint="eastAsia"/>
        </w:rPr>
        <w:t xml:space="preserve">개인 </w:t>
      </w:r>
      <w:proofErr w:type="spellStart"/>
      <w:r>
        <w:rPr>
          <w:rFonts w:hint="eastAsia"/>
        </w:rPr>
        <w:t>깃허브를</w:t>
      </w:r>
      <w:proofErr w:type="spellEnd"/>
      <w:r>
        <w:rPr>
          <w:rFonts w:hint="eastAsia"/>
        </w:rPr>
        <w:t xml:space="preserve"> 제공한 만큼,</w:t>
      </w:r>
      <w:r>
        <w:t xml:space="preserve"> </w:t>
      </w:r>
      <w:r>
        <w:rPr>
          <w:rFonts w:hint="eastAsia"/>
        </w:rPr>
        <w:t>프로젝트 중에 개인적으로 작성해본 실습 예제나 r</w:t>
      </w:r>
      <w:r>
        <w:t>eference</w:t>
      </w:r>
      <w:r>
        <w:rPr>
          <w:rFonts w:hint="eastAsia"/>
        </w:rPr>
        <w:t>들을 c</w:t>
      </w:r>
      <w:r>
        <w:t>ommit</w:t>
      </w:r>
      <w:r>
        <w:rPr>
          <w:rFonts w:hint="eastAsia"/>
        </w:rPr>
        <w:t>하기로 하였습니다</w:t>
      </w:r>
      <w:r>
        <w:br/>
      </w:r>
      <w:r>
        <w:rPr>
          <w:rFonts w:hint="eastAsia"/>
        </w:rPr>
        <w:t>저희 공용</w:t>
      </w:r>
      <w:r>
        <w:t xml:space="preserve"> repository</w:t>
      </w:r>
      <w:r>
        <w:rPr>
          <w:rFonts w:hint="eastAsia"/>
        </w:rPr>
        <w:t xml:space="preserve">를 </w:t>
      </w:r>
      <w:r>
        <w:t>organization</w:t>
      </w:r>
      <w:r>
        <w:rPr>
          <w:rFonts w:hint="eastAsia"/>
        </w:rPr>
        <w:t xml:space="preserve">로 확장하여 세부 주제 별 </w:t>
      </w:r>
      <w:r>
        <w:t>repository</w:t>
      </w:r>
      <w:r>
        <w:rPr>
          <w:rFonts w:hint="eastAsia"/>
        </w:rPr>
        <w:t>를 나누기로 했습니다</w:t>
      </w:r>
      <w:r>
        <w:br/>
      </w:r>
      <w:r>
        <w:rPr>
          <w:rFonts w:hint="eastAsia"/>
        </w:rPr>
        <w:t>환경</w:t>
      </w:r>
      <w:r>
        <w:t xml:space="preserve"> </w:t>
      </w:r>
      <w:r>
        <w:rPr>
          <w:rFonts w:hint="eastAsia"/>
        </w:rPr>
        <w:t>구성에 대한 논의가 패키지 설치 편의성으로 진행되었지만</w:t>
      </w:r>
      <w:r>
        <w:t xml:space="preserve">, </w:t>
      </w:r>
      <w:r>
        <w:rPr>
          <w:rFonts w:hint="eastAsia"/>
        </w:rPr>
        <w:t>주제가 변경되며 무산되었습니다</w:t>
      </w: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목차"/>
      </w:tblPr>
      <w:tblGrid>
        <w:gridCol w:w="3828"/>
        <w:gridCol w:w="2976"/>
        <w:gridCol w:w="3086"/>
      </w:tblGrid>
      <w:tr w:rsidR="002B2D13" w:rsidRPr="000212FD" w14:paraId="2A921812" w14:textId="77777777" w:rsidTr="00E30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828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2E1404DB" w14:textId="77777777" w:rsidR="002B2D13" w:rsidRPr="000212FD" w:rsidRDefault="00000000" w:rsidP="00660EF4">
            <w:sdt>
              <w:sdtPr>
                <w:rPr>
                  <w:rFonts w:hint="eastAsia"/>
                </w:rPr>
                <w:id w:val="-1717032099"/>
                <w:placeholder>
                  <w:docPart w:val="B783979FECB344CF9971D83E8FA1D07F"/>
                </w:placeholder>
                <w:temporary/>
                <w:showingPlcHdr/>
                <w15:appearance w15:val="hidden"/>
              </w:sdtPr>
              <w:sdtContent>
                <w:r w:rsidR="006344A8" w:rsidRPr="000212FD">
                  <w:rPr>
                    <w:rFonts w:hint="eastAsia"/>
                    <w:lang w:val="ko-KR" w:bidi="ko-KR"/>
                  </w:rPr>
                  <w:t>작업 항목</w:t>
                </w:r>
              </w:sdtContent>
            </w:sdt>
          </w:p>
        </w:tc>
        <w:bookmarkStart w:id="4" w:name="MinutePersonResponsible"/>
        <w:bookmarkEnd w:id="4"/>
        <w:tc>
          <w:tcPr>
            <w:tcW w:w="2976" w:type="dxa"/>
            <w:vAlign w:val="bottom"/>
          </w:tcPr>
          <w:p w14:paraId="510B1F52" w14:textId="77777777" w:rsidR="002B2D13" w:rsidRPr="000212FD" w:rsidRDefault="00000000" w:rsidP="00660EF4">
            <w:sdt>
              <w:sdtPr>
                <w:rPr>
                  <w:rFonts w:hint="eastAsia"/>
                </w:rPr>
                <w:id w:val="-319821758"/>
                <w:placeholder>
                  <w:docPart w:val="1E3FECDA08854C1FBA7F63F766F73BC0"/>
                </w:placeholder>
                <w:temporary/>
                <w:showingPlcHdr/>
                <w15:appearance w15:val="hidden"/>
              </w:sdtPr>
              <w:sdtContent>
                <w:r w:rsidR="006344A8" w:rsidRPr="000212FD">
                  <w:rPr>
                    <w:rFonts w:hint="eastAsia"/>
                    <w:lang w:val="ko-KR" w:bidi="ko-KR"/>
                  </w:rPr>
                  <w:t>담당자</w:t>
                </w:r>
              </w:sdtContent>
            </w:sdt>
          </w:p>
        </w:tc>
        <w:bookmarkStart w:id="5" w:name="MinuteDeadline"/>
        <w:bookmarkEnd w:id="5"/>
        <w:tc>
          <w:tcPr>
            <w:tcW w:w="3086" w:type="dxa"/>
            <w:vAlign w:val="bottom"/>
          </w:tcPr>
          <w:p w14:paraId="32BD7DDB" w14:textId="77777777" w:rsidR="002B2D13" w:rsidRPr="000212FD" w:rsidRDefault="00000000" w:rsidP="00660EF4">
            <w:sdt>
              <w:sdtPr>
                <w:rPr>
                  <w:rFonts w:hint="eastAsia"/>
                </w:rPr>
                <w:id w:val="433413345"/>
                <w:placeholder>
                  <w:docPart w:val="1FC68F29572A4AFF942D98B9A13493DB"/>
                </w:placeholder>
                <w:temporary/>
                <w:showingPlcHdr/>
                <w15:appearance w15:val="hidden"/>
              </w:sdtPr>
              <w:sdtContent>
                <w:r w:rsidR="006344A8" w:rsidRPr="000212FD">
                  <w:rPr>
                    <w:rFonts w:hint="eastAsia"/>
                    <w:lang w:val="ko-KR" w:bidi="ko-KR"/>
                  </w:rPr>
                  <w:t>마감 날짜</w:t>
                </w:r>
              </w:sdtContent>
            </w:sdt>
          </w:p>
        </w:tc>
      </w:tr>
      <w:tr w:rsidR="002B2D13" w:rsidRPr="000212FD" w14:paraId="3C553921" w14:textId="77777777" w:rsidTr="00E30A8E">
        <w:tc>
          <w:tcPr>
            <w:tcW w:w="3828" w:type="dxa"/>
          </w:tcPr>
          <w:p w14:paraId="41B23864" w14:textId="38A3E073" w:rsidR="002B2D13" w:rsidRPr="000212FD" w:rsidRDefault="00FA7BA5" w:rsidP="00D60069">
            <w:pPr>
              <w:pStyle w:val="a0"/>
              <w:spacing w:after="80"/>
            </w:pPr>
            <w:r>
              <w:rPr>
                <w:rFonts w:hint="eastAsia"/>
              </w:rPr>
              <w:t xml:space="preserve">개인 </w:t>
            </w:r>
            <w:proofErr w:type="spellStart"/>
            <w:r>
              <w:rPr>
                <w:rFonts w:hint="eastAsia"/>
              </w:rPr>
              <w:t>깃허브에</w:t>
            </w:r>
            <w:proofErr w:type="spellEnd"/>
            <w:r>
              <w:rPr>
                <w:rFonts w:hint="eastAsia"/>
              </w:rPr>
              <w:t xml:space="preserve"> 활동내용</w:t>
            </w:r>
            <w:r>
              <w:t xml:space="preserve"> commit</w:t>
            </w:r>
          </w:p>
        </w:tc>
        <w:tc>
          <w:tcPr>
            <w:tcW w:w="2976" w:type="dxa"/>
          </w:tcPr>
          <w:p w14:paraId="6D2A239A" w14:textId="205AA662" w:rsidR="002B2D13" w:rsidRPr="000212FD" w:rsidRDefault="00FA7BA5" w:rsidP="00D60069">
            <w:pPr>
              <w:spacing w:after="80"/>
            </w:pPr>
            <w:r>
              <w:rPr>
                <w:rFonts w:hint="eastAsia"/>
              </w:rPr>
              <w:t>팀원 전부</w:t>
            </w:r>
          </w:p>
        </w:tc>
        <w:tc>
          <w:tcPr>
            <w:tcW w:w="3086" w:type="dxa"/>
          </w:tcPr>
          <w:p w14:paraId="04A4AB88" w14:textId="63E33A49" w:rsidR="002B2D13" w:rsidRPr="000212FD" w:rsidRDefault="00FA7BA5" w:rsidP="00D60069">
            <w:pPr>
              <w:spacing w:after="80"/>
            </w:pPr>
            <w:proofErr w:type="spellStart"/>
            <w:r>
              <w:rPr>
                <w:rFonts w:hint="eastAsia"/>
              </w:rPr>
              <w:t>p</w:t>
            </w:r>
            <w:r>
              <w:t>.</w:t>
            </w:r>
            <w:proofErr w:type="gramStart"/>
            <w:r>
              <w:t>r.n</w:t>
            </w:r>
            <w:proofErr w:type="spellEnd"/>
            <w:proofErr w:type="gramEnd"/>
          </w:p>
        </w:tc>
      </w:tr>
      <w:tr w:rsidR="002B2D13" w:rsidRPr="000212FD" w14:paraId="16FE7C0A" w14:textId="77777777" w:rsidTr="00E30A8E">
        <w:tc>
          <w:tcPr>
            <w:tcW w:w="3828" w:type="dxa"/>
          </w:tcPr>
          <w:p w14:paraId="2C7D6DB9" w14:textId="2DF3FD59" w:rsidR="002B2D13" w:rsidRPr="000212FD" w:rsidRDefault="00FA7BA5" w:rsidP="00D60069">
            <w:pPr>
              <w:pStyle w:val="a0"/>
              <w:spacing w:after="80"/>
            </w:pPr>
            <w:r>
              <w:rPr>
                <w:rFonts w:hint="eastAsia"/>
              </w:rPr>
              <w:t xml:space="preserve">팀 </w:t>
            </w:r>
            <w:r>
              <w:t xml:space="preserve">organization </w:t>
            </w:r>
            <w:r>
              <w:rPr>
                <w:rFonts w:hint="eastAsia"/>
              </w:rPr>
              <w:t>구성</w:t>
            </w:r>
          </w:p>
        </w:tc>
        <w:tc>
          <w:tcPr>
            <w:tcW w:w="2976" w:type="dxa"/>
          </w:tcPr>
          <w:p w14:paraId="62E717AA" w14:textId="5B682F41" w:rsidR="002B2D13" w:rsidRPr="000212FD" w:rsidRDefault="00FA7BA5" w:rsidP="00D60069">
            <w:pPr>
              <w:spacing w:after="80"/>
            </w:pPr>
            <w:proofErr w:type="spellStart"/>
            <w:r>
              <w:rPr>
                <w:rFonts w:hint="eastAsia"/>
              </w:rPr>
              <w:t>명하준</w:t>
            </w:r>
            <w:proofErr w:type="spellEnd"/>
          </w:p>
        </w:tc>
        <w:tc>
          <w:tcPr>
            <w:tcW w:w="3086" w:type="dxa"/>
          </w:tcPr>
          <w:p w14:paraId="5683BD35" w14:textId="4457975E" w:rsidR="002B2D13" w:rsidRPr="000212FD" w:rsidRDefault="00FA7BA5" w:rsidP="00D60069">
            <w:pPr>
              <w:spacing w:after="80"/>
            </w:pPr>
            <w:r>
              <w:t>20</w:t>
            </w:r>
            <w:r>
              <w:rPr>
                <w:rFonts w:hint="eastAsia"/>
              </w:rPr>
              <w:t>2</w:t>
            </w:r>
            <w:r>
              <w:t>3 .03. 24</w:t>
            </w:r>
          </w:p>
        </w:tc>
      </w:tr>
      <w:tr w:rsidR="002B2D13" w:rsidRPr="000212FD" w14:paraId="545FEB8E" w14:textId="77777777" w:rsidTr="00E30A8E">
        <w:tc>
          <w:tcPr>
            <w:tcW w:w="3828" w:type="dxa"/>
            <w:tcMar>
              <w:bottom w:w="288" w:type="dxa"/>
            </w:tcMar>
          </w:tcPr>
          <w:p w14:paraId="3BE940AF" w14:textId="13F9949A" w:rsidR="002B2D13" w:rsidRPr="000212FD" w:rsidRDefault="002B2D13" w:rsidP="00D60069">
            <w:pPr>
              <w:pStyle w:val="a0"/>
              <w:spacing w:after="80"/>
            </w:pPr>
          </w:p>
        </w:tc>
        <w:tc>
          <w:tcPr>
            <w:tcW w:w="2976" w:type="dxa"/>
            <w:tcMar>
              <w:bottom w:w="288" w:type="dxa"/>
            </w:tcMar>
          </w:tcPr>
          <w:p w14:paraId="7E634420" w14:textId="4E7C1213" w:rsidR="002B2D13" w:rsidRPr="000212FD" w:rsidRDefault="002B2D13" w:rsidP="00D60069">
            <w:pPr>
              <w:spacing w:after="80"/>
            </w:pPr>
          </w:p>
        </w:tc>
        <w:tc>
          <w:tcPr>
            <w:tcW w:w="3086" w:type="dxa"/>
            <w:tcMar>
              <w:bottom w:w="288" w:type="dxa"/>
            </w:tcMar>
          </w:tcPr>
          <w:p w14:paraId="41397590" w14:textId="547C7661" w:rsidR="002B2D13" w:rsidRPr="000212FD" w:rsidRDefault="002B2D13" w:rsidP="00D60069">
            <w:pPr>
              <w:spacing w:after="80"/>
            </w:pP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목차"/>
      </w:tblPr>
      <w:tblGrid>
        <w:gridCol w:w="1565"/>
        <w:gridCol w:w="3964"/>
        <w:gridCol w:w="1275"/>
        <w:gridCol w:w="3086"/>
      </w:tblGrid>
      <w:tr w:rsidR="00D62E01" w:rsidRPr="000212FD" w14:paraId="3C6BBE5D" w14:textId="77777777" w:rsidTr="00E30A8E">
        <w:tc>
          <w:tcPr>
            <w:tcW w:w="1565" w:type="dxa"/>
          </w:tcPr>
          <w:bookmarkEnd w:id="1"/>
          <w:p w14:paraId="7EDC830B" w14:textId="77777777" w:rsidR="00D62E01" w:rsidRPr="000212FD" w:rsidRDefault="00000000" w:rsidP="006344A8">
            <w:pPr>
              <w:pStyle w:val="2"/>
            </w:pPr>
            <w:sdt>
              <w:sdtPr>
                <w:rPr>
                  <w:rFonts w:hint="eastAsia"/>
                </w:rPr>
                <w:id w:val="113951409"/>
                <w:placeholder>
                  <w:docPart w:val="9E44234BE4794C9381ECFD943CBCD259"/>
                </w:placeholder>
                <w:temporary/>
                <w:showingPlcHdr/>
                <w15:appearance w15:val="hidden"/>
              </w:sdtPr>
              <w:sdtContent>
                <w:r w:rsidR="00D62E01" w:rsidRPr="000212FD">
                  <w:rPr>
                    <w:rFonts w:hint="eastAsia"/>
                    <w:lang w:val="ko-KR" w:bidi="ko-KR"/>
                  </w:rPr>
                  <w:t>안건 항목:</w:t>
                </w:r>
              </w:sdtContent>
            </w:sdt>
          </w:p>
        </w:tc>
        <w:tc>
          <w:tcPr>
            <w:tcW w:w="3964" w:type="dxa"/>
          </w:tcPr>
          <w:p w14:paraId="6C9C42BE" w14:textId="2B663BB8" w:rsidR="00D62E01" w:rsidRPr="000212FD" w:rsidRDefault="00737262" w:rsidP="006344A8">
            <w:r>
              <w:rPr>
                <w:rFonts w:hint="eastAsia"/>
              </w:rPr>
              <w:t>자료 조사 내용 공유와 주제 세분화</w:t>
            </w:r>
          </w:p>
        </w:tc>
        <w:tc>
          <w:tcPr>
            <w:tcW w:w="1275" w:type="dxa"/>
          </w:tcPr>
          <w:p w14:paraId="41B955B4" w14:textId="77777777" w:rsidR="00D62E01" w:rsidRPr="000212FD" w:rsidRDefault="00000000" w:rsidP="006344A8">
            <w:pPr>
              <w:pStyle w:val="2"/>
            </w:pPr>
            <w:sdt>
              <w:sdtPr>
                <w:rPr>
                  <w:rFonts w:hint="eastAsia"/>
                </w:rPr>
                <w:id w:val="1072624145"/>
                <w:placeholder>
                  <w:docPart w:val="5010D293227C4A709B79F8E71406AE57"/>
                </w:placeholder>
                <w:temporary/>
                <w:showingPlcHdr/>
                <w15:appearance w15:val="hidden"/>
              </w:sdtPr>
              <w:sdtContent>
                <w:r w:rsidR="00D62E01" w:rsidRPr="000212FD">
                  <w:rPr>
                    <w:rFonts w:hint="eastAsia"/>
                    <w:lang w:val="ko-KR" w:bidi="ko-KR"/>
                  </w:rPr>
                  <w:t>발표자:</w:t>
                </w:r>
              </w:sdtContent>
            </w:sdt>
          </w:p>
        </w:tc>
        <w:tc>
          <w:tcPr>
            <w:tcW w:w="3086" w:type="dxa"/>
          </w:tcPr>
          <w:p w14:paraId="7E19BCC5" w14:textId="704DDB93" w:rsidR="00D62E01" w:rsidRPr="000212FD" w:rsidRDefault="00737262" w:rsidP="006344A8">
            <w:proofErr w:type="spellStart"/>
            <w:r>
              <w:rPr>
                <w:rFonts w:hint="eastAsia"/>
              </w:rPr>
              <w:t>김민세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박민찬</w:t>
            </w:r>
            <w:proofErr w:type="spellEnd"/>
          </w:p>
        </w:tc>
      </w:tr>
    </w:tbl>
    <w:p w14:paraId="0C72C5BD" w14:textId="77777777" w:rsidR="00D62E01" w:rsidRPr="000212FD" w:rsidRDefault="00000000" w:rsidP="00D62E01">
      <w:pPr>
        <w:pStyle w:val="4"/>
      </w:pPr>
      <w:sdt>
        <w:sdtPr>
          <w:rPr>
            <w:rFonts w:hint="eastAsia"/>
          </w:rPr>
          <w:id w:val="1495455185"/>
          <w:placeholder>
            <w:docPart w:val="01C8F6D67988478C9202F50B6A7D7598"/>
          </w:placeholder>
          <w:temporary/>
          <w:showingPlcHdr/>
          <w15:appearance w15:val="hidden"/>
        </w:sdtPr>
        <w:sdtContent>
          <w:r w:rsidR="00D62E01" w:rsidRPr="000212FD">
            <w:rPr>
              <w:rFonts w:hint="eastAsia"/>
              <w:lang w:val="ko-KR" w:bidi="ko-KR"/>
            </w:rPr>
            <w:t>토론 내용:</w:t>
          </w:r>
        </w:sdtContent>
      </w:sdt>
    </w:p>
    <w:p w14:paraId="2A188FDF" w14:textId="5E2502D2" w:rsidR="00D62E01" w:rsidRDefault="00002DC2" w:rsidP="00EB1CE7">
      <w:pPr>
        <w:pStyle w:val="ab"/>
        <w:numPr>
          <w:ilvl w:val="0"/>
          <w:numId w:val="11"/>
        </w:numPr>
        <w:ind w:leftChars="0"/>
      </w:pPr>
      <w:r>
        <w:rPr>
          <w:rFonts w:hint="eastAsia"/>
        </w:rPr>
        <w:t>S</w:t>
      </w:r>
      <w:r>
        <w:t>ignal processing</w:t>
      </w:r>
      <w:r>
        <w:rPr>
          <w:rFonts w:hint="eastAsia"/>
        </w:rPr>
        <w:t>을 제외하도록 함</w:t>
      </w:r>
      <w:r>
        <w:br/>
      </w:r>
      <w:r>
        <w:rPr>
          <w:rFonts w:hint="eastAsia"/>
        </w:rPr>
        <w:t>R</w:t>
      </w:r>
      <w:r>
        <w:t>eal time data</w:t>
      </w:r>
      <w:r>
        <w:rPr>
          <w:rFonts w:hint="eastAsia"/>
        </w:rPr>
        <w:t xml:space="preserve">를 위한 </w:t>
      </w:r>
      <w:r>
        <w:t>container</w:t>
      </w:r>
      <w:r>
        <w:rPr>
          <w:rFonts w:hint="eastAsia"/>
        </w:rPr>
        <w:t>를 만드는 작업이</w:t>
      </w:r>
      <w:r>
        <w:t xml:space="preserve"> Anaconda</w:t>
      </w:r>
      <w:r>
        <w:rPr>
          <w:rFonts w:hint="eastAsia"/>
        </w:rPr>
        <w:t>를 사용하면 편해질 수 있지만,</w:t>
      </w:r>
      <w:r>
        <w:br/>
      </w:r>
      <w:r>
        <w:rPr>
          <w:rFonts w:hint="eastAsia"/>
        </w:rPr>
        <w:t>자료구조론의</w:t>
      </w:r>
      <w:r>
        <w:t xml:space="preserve"> </w:t>
      </w:r>
      <w:r>
        <w:rPr>
          <w:rFonts w:hint="eastAsia"/>
        </w:rPr>
        <w:t>수업 목적에서 벗어날 수 있어 제외하도록 하였습니다</w:t>
      </w:r>
      <w:r>
        <w:br/>
        <w:t xml:space="preserve">&gt;&gt; </w:t>
      </w:r>
      <w:r>
        <w:rPr>
          <w:rFonts w:hint="eastAsia"/>
        </w:rPr>
        <w:t>제의된 내용</w:t>
      </w:r>
      <w:r>
        <w:t xml:space="preserve"> &lt;&lt;</w:t>
      </w:r>
      <w:r>
        <w:br/>
        <w:t>Web crawling</w:t>
      </w:r>
    </w:p>
    <w:p w14:paraId="285E6B3C" w14:textId="103A8300" w:rsidR="00002DC2" w:rsidRDefault="001C5C70" w:rsidP="00EB1CE7">
      <w:pPr>
        <w:pStyle w:val="ab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>H</w:t>
      </w:r>
      <w:r>
        <w:t>uffman</w:t>
      </w:r>
      <w:r>
        <w:rPr>
          <w:rFonts w:hint="eastAsia"/>
        </w:rPr>
        <w:t xml:space="preserve">알고리즘 </w:t>
      </w:r>
      <w:r w:rsidR="00002DC2">
        <w:rPr>
          <w:rFonts w:hint="eastAsia"/>
        </w:rPr>
        <w:t>실생활에서 사용 예</w:t>
      </w:r>
      <w:r w:rsidR="00025252">
        <w:br/>
      </w:r>
      <w:r>
        <w:rPr>
          <w:rFonts w:hint="eastAsia"/>
        </w:rPr>
        <w:t>-</w:t>
      </w:r>
      <w:r>
        <w:tab/>
      </w:r>
      <w:r w:rsidR="00025252">
        <w:rPr>
          <w:rFonts w:hint="eastAsia"/>
        </w:rPr>
        <w:t xml:space="preserve">전자우편과 </w:t>
      </w:r>
      <w:proofErr w:type="spellStart"/>
      <w:r w:rsidR="00025252">
        <w:t>LoCo</w:t>
      </w:r>
      <w:proofErr w:type="spellEnd"/>
      <w:r w:rsidR="00025252">
        <w:t xml:space="preserve"> </w:t>
      </w:r>
      <w:r w:rsidR="00025252">
        <w:rPr>
          <w:rFonts w:hint="eastAsia"/>
        </w:rPr>
        <w:t>P</w:t>
      </w:r>
      <w:r w:rsidR="00025252">
        <w:t>rotocol</w:t>
      </w:r>
      <w:r w:rsidR="00095505">
        <w:t>;</w:t>
      </w:r>
      <w:r w:rsidR="00025252">
        <w:t xml:space="preserve"> </w:t>
      </w:r>
      <w:r w:rsidR="00025252">
        <w:rPr>
          <w:rFonts w:hint="eastAsia"/>
        </w:rPr>
        <w:t>패킷 압축</w:t>
      </w:r>
      <w:r>
        <w:br/>
      </w:r>
      <w:r>
        <w:rPr>
          <w:rFonts w:hint="eastAsia"/>
        </w:rPr>
        <w:t>이미 상용화되어 있는 프로토콜이기에 학부생의 수준으로 압축을 개선하기엔 어려움이 있음</w:t>
      </w:r>
      <w:r w:rsidR="00025252">
        <w:br/>
      </w:r>
      <w:r>
        <w:t>-</w:t>
      </w:r>
      <w:r>
        <w:tab/>
      </w:r>
      <w:r w:rsidR="00025252">
        <w:t>Tiny PE</w:t>
      </w:r>
      <w:r>
        <w:t>;</w:t>
      </w:r>
      <w:r w:rsidR="00025252">
        <w:t xml:space="preserve"> .exe </w:t>
      </w:r>
      <w:r w:rsidR="00025252">
        <w:rPr>
          <w:rFonts w:hint="eastAsia"/>
        </w:rPr>
        <w:t>파일 압축</w:t>
      </w:r>
      <w:r w:rsidR="00025252">
        <w:br/>
      </w:r>
      <w:r w:rsidR="0032090D">
        <w:t>-</w:t>
      </w:r>
      <w:r w:rsidR="0032090D">
        <w:tab/>
      </w:r>
      <w:r w:rsidR="00025252">
        <w:t>2</w:t>
      </w:r>
      <w:r w:rsidR="00025252">
        <w:rPr>
          <w:rFonts w:hint="eastAsia"/>
        </w:rPr>
        <w:t xml:space="preserve">차원 배열 </w:t>
      </w:r>
      <w:r w:rsidR="00025252">
        <w:t xml:space="preserve">Midea </w:t>
      </w:r>
      <w:r w:rsidR="00025252">
        <w:rPr>
          <w:rFonts w:hint="eastAsia"/>
        </w:rPr>
        <w:t>d</w:t>
      </w:r>
      <w:r w:rsidR="00025252">
        <w:t xml:space="preserve">ata </w:t>
      </w:r>
      <w:r w:rsidR="00025252">
        <w:rPr>
          <w:rFonts w:hint="eastAsia"/>
        </w:rPr>
        <w:t>압축</w:t>
      </w:r>
      <w:r w:rsidR="0032090D">
        <w:br/>
      </w:r>
      <w:r w:rsidR="0032090D">
        <w:rPr>
          <w:rFonts w:hint="eastAsia"/>
        </w:rPr>
        <w:t xml:space="preserve">지난 </w:t>
      </w:r>
      <w:r w:rsidR="0032090D">
        <w:t>3</w:t>
      </w:r>
      <w:r w:rsidR="0032090D">
        <w:rPr>
          <w:rFonts w:hint="eastAsia"/>
        </w:rPr>
        <w:t xml:space="preserve">주차 발표에서 </w:t>
      </w:r>
      <w:r w:rsidR="0032090D">
        <w:t>Data compression</w:t>
      </w:r>
      <w:r w:rsidR="0032090D">
        <w:rPr>
          <w:rFonts w:hint="eastAsia"/>
        </w:rPr>
        <w:t xml:space="preserve">를 주제로 </w:t>
      </w:r>
      <w:r w:rsidR="0032090D">
        <w:t xml:space="preserve">Huffman </w:t>
      </w:r>
      <w:r w:rsidR="0032090D">
        <w:rPr>
          <w:rFonts w:hint="eastAsia"/>
        </w:rPr>
        <w:t>알고리즘을 소개했을 때,</w:t>
      </w:r>
      <w:r w:rsidR="0032090D">
        <w:t xml:space="preserve"> </w:t>
      </w:r>
      <w:r w:rsidR="0032090D">
        <w:rPr>
          <w:rFonts w:hint="eastAsia"/>
        </w:rPr>
        <w:t xml:space="preserve">피드백으로 </w:t>
      </w:r>
      <w:r w:rsidR="0032090D">
        <w:t xml:space="preserve">Huffman </w:t>
      </w:r>
      <w:r w:rsidR="0032090D">
        <w:rPr>
          <w:rFonts w:hint="eastAsia"/>
        </w:rPr>
        <w:t>알고리즘에는 복잡한 자료구조가 필요 없다는 내용을 받아,</w:t>
      </w:r>
      <w:r w:rsidR="0032090D">
        <w:t xml:space="preserve"> </w:t>
      </w:r>
      <w:r w:rsidR="0032090D">
        <w:rPr>
          <w:rFonts w:hint="eastAsia"/>
        </w:rPr>
        <w:t xml:space="preserve">보다 복합적인 자료 구조를 사용하기 위해 </w:t>
      </w:r>
      <w:r w:rsidR="0032090D">
        <w:t>Data compression</w:t>
      </w:r>
      <w:r w:rsidR="0032090D">
        <w:rPr>
          <w:rFonts w:hint="eastAsia"/>
        </w:rPr>
        <w:t xml:space="preserve">의 주제에서 다른 주제로 변경하기로 하였습니다 </w:t>
      </w:r>
    </w:p>
    <w:p w14:paraId="1DB4AB42" w14:textId="092326FA" w:rsidR="00025252" w:rsidRDefault="00025252" w:rsidP="00EB1CE7">
      <w:pPr>
        <w:pStyle w:val="ab"/>
        <w:numPr>
          <w:ilvl w:val="0"/>
          <w:numId w:val="11"/>
        </w:numPr>
        <w:ind w:leftChars="0"/>
      </w:pPr>
      <w:r>
        <w:rPr>
          <w:rFonts w:hint="eastAsia"/>
        </w:rPr>
        <w:t xml:space="preserve">교내 </w:t>
      </w:r>
      <w:proofErr w:type="spellStart"/>
      <w:r>
        <w:rPr>
          <w:rFonts w:hint="eastAsia"/>
        </w:rPr>
        <w:t>지쿠터</w:t>
      </w:r>
      <w:proofErr w:type="spellEnd"/>
      <w:r>
        <w:rPr>
          <w:rFonts w:hint="eastAsia"/>
        </w:rPr>
        <w:t xml:space="preserve"> 최단거리 회수 알고리즘</w:t>
      </w:r>
      <w:r w:rsidR="00281C46">
        <w:br/>
      </w:r>
      <w:hyperlink r:id="rId7" w:history="1">
        <w:r w:rsidR="0032090D" w:rsidRPr="00B62FA3">
          <w:rPr>
            <w:rStyle w:val="ac"/>
          </w:rPr>
          <w:t>https://semineya.notion.site/Data-Structure-Subject-list-dfca28ce309b453db4b4f4f74b41fa61</w:t>
        </w:r>
      </w:hyperlink>
      <w:r w:rsidR="0032090D">
        <w:br/>
        <w:t>-</w:t>
      </w:r>
      <w:r w:rsidR="0032090D">
        <w:tab/>
      </w:r>
      <w:r w:rsidR="0032090D">
        <w:rPr>
          <w:rFonts w:hint="eastAsia"/>
        </w:rPr>
        <w:t xml:space="preserve">교내 </w:t>
      </w:r>
      <w:proofErr w:type="spellStart"/>
      <w:r w:rsidR="0032090D">
        <w:rPr>
          <w:rFonts w:hint="eastAsia"/>
        </w:rPr>
        <w:t>지쿠터</w:t>
      </w:r>
      <w:proofErr w:type="spellEnd"/>
      <w:r w:rsidR="0032090D">
        <w:rPr>
          <w:rFonts w:hint="eastAsia"/>
        </w:rPr>
        <w:t xml:space="preserve"> 주차공간 및 밀집 장소를 정점으로(이하 </w:t>
      </w:r>
      <w:proofErr w:type="gramStart"/>
      <w:r w:rsidR="0032090D">
        <w:t>A</w:t>
      </w:r>
      <w:r w:rsidR="0032090D">
        <w:rPr>
          <w:rFonts w:hint="eastAsia"/>
        </w:rPr>
        <w:t>군</w:t>
      </w:r>
      <w:proofErr w:type="gramEnd"/>
      <w:r w:rsidR="0032090D">
        <w:rPr>
          <w:rFonts w:hint="eastAsia"/>
        </w:rPr>
        <w:t>)</w:t>
      </w:r>
      <w:r w:rsidR="0032090D">
        <w:t xml:space="preserve"> </w:t>
      </w:r>
      <w:r w:rsidR="0032090D">
        <w:rPr>
          <w:rFonts w:hint="eastAsia"/>
        </w:rPr>
        <w:t>설정하고</w:t>
      </w:r>
      <w:r w:rsidR="0032090D">
        <w:br/>
      </w:r>
      <w:r w:rsidR="0032090D">
        <w:rPr>
          <w:rFonts w:hint="eastAsia"/>
        </w:rPr>
        <w:t xml:space="preserve"> </w:t>
      </w:r>
      <w:r w:rsidR="0032090D">
        <w:tab/>
      </w:r>
      <w:r w:rsidR="0032090D">
        <w:rPr>
          <w:rFonts w:hint="eastAsia"/>
        </w:rPr>
        <w:t>교내 운행가능한 도로를 측량한다</w:t>
      </w:r>
      <w:r w:rsidR="0032090D">
        <w:br/>
        <w:t>-</w:t>
      </w:r>
      <w:r w:rsidR="0032090D">
        <w:tab/>
      </w:r>
      <w:r w:rsidR="00F67231">
        <w:rPr>
          <w:rFonts w:hint="eastAsia"/>
        </w:rPr>
        <w:t>A군</w:t>
      </w:r>
      <w:r w:rsidR="0032090D">
        <w:rPr>
          <w:rFonts w:hint="eastAsia"/>
        </w:rPr>
        <w:t xml:space="preserve"> 외 불특정한 장소에 </w:t>
      </w:r>
      <w:proofErr w:type="spellStart"/>
      <w:r w:rsidR="0032090D">
        <w:rPr>
          <w:rFonts w:hint="eastAsia"/>
        </w:rPr>
        <w:t>지쿠터를</w:t>
      </w:r>
      <w:proofErr w:type="spellEnd"/>
      <w:r w:rsidR="0032090D">
        <w:rPr>
          <w:rFonts w:hint="eastAsia"/>
        </w:rPr>
        <w:t xml:space="preserve">(이하 </w:t>
      </w:r>
      <w:r w:rsidR="0032090D">
        <w:t>B</w:t>
      </w:r>
      <w:r w:rsidR="0032090D">
        <w:rPr>
          <w:rFonts w:hint="eastAsia"/>
        </w:rPr>
        <w:t>군) 분포한 시나리오를 복수 개 준비한다</w:t>
      </w:r>
      <w:r w:rsidR="0032090D">
        <w:br/>
        <w:t>-</w:t>
      </w:r>
      <w:r w:rsidR="0032090D">
        <w:tab/>
      </w:r>
      <w:proofErr w:type="spellStart"/>
      <w:r w:rsidR="00F67231">
        <w:rPr>
          <w:rFonts w:hint="eastAsia"/>
        </w:rPr>
        <w:t>지쿠터의</w:t>
      </w:r>
      <w:proofErr w:type="spellEnd"/>
      <w:r w:rsidR="00F67231">
        <w:rPr>
          <w:rFonts w:hint="eastAsia"/>
        </w:rPr>
        <w:t xml:space="preserve"> 배터리와 수리 필요 여부로 B 군 경유</w:t>
      </w:r>
      <w:r w:rsidR="00F67231">
        <w:rPr>
          <w:rFonts w:hint="eastAsia"/>
        </w:rPr>
        <w:t xml:space="preserve"> 필요를 분류한다</w:t>
      </w:r>
      <w:r w:rsidR="0032090D">
        <w:br/>
        <w:t>-</w:t>
      </w:r>
      <w:r w:rsidR="0032090D">
        <w:tab/>
      </w:r>
      <w:r w:rsidR="00F67231">
        <w:rPr>
          <w:rFonts w:hint="eastAsia"/>
        </w:rPr>
        <w:t>A군</w:t>
      </w:r>
      <w:r w:rsidR="00F67231">
        <w:rPr>
          <w:rFonts w:hint="eastAsia"/>
        </w:rPr>
        <w:t xml:space="preserve">과 경유가 필요한 </w:t>
      </w:r>
      <w:r w:rsidR="00F67231">
        <w:t>B</w:t>
      </w:r>
      <w:r w:rsidR="00F67231">
        <w:rPr>
          <w:rFonts w:hint="eastAsia"/>
        </w:rPr>
        <w:t>군</w:t>
      </w:r>
      <w:r w:rsidR="00F67231">
        <w:rPr>
          <w:rFonts w:hint="eastAsia"/>
        </w:rPr>
        <w:t xml:space="preserve">을 모두 연결하는 </w:t>
      </w:r>
      <w:proofErr w:type="spellStart"/>
      <w:r w:rsidR="00F67231">
        <w:rPr>
          <w:rFonts w:hint="eastAsia"/>
        </w:rPr>
        <w:t>최소비용신장트리를</w:t>
      </w:r>
      <w:proofErr w:type="spellEnd"/>
      <w:r w:rsidR="00F67231">
        <w:rPr>
          <w:rFonts w:hint="eastAsia"/>
        </w:rPr>
        <w:t xml:space="preserve"> 생성한다 </w:t>
      </w:r>
      <w:r w:rsidR="00F67231">
        <w:t>(Kruskal, Prim, MST)</w:t>
      </w:r>
      <w:r w:rsidR="00F67231">
        <w:br/>
        <w:t xml:space="preserve">- </w:t>
      </w:r>
      <w:r w:rsidR="00F67231">
        <w:tab/>
      </w:r>
      <w:r w:rsidR="00F67231">
        <w:rPr>
          <w:rFonts w:hint="eastAsia"/>
        </w:rPr>
        <w:t>생성한 트리를 깊이우선탐색(</w:t>
      </w:r>
      <w:r w:rsidR="00F67231">
        <w:t>DFS)</w:t>
      </w:r>
      <w:r w:rsidR="00F67231">
        <w:rPr>
          <w:rFonts w:hint="eastAsia"/>
        </w:rPr>
        <w:t>를 이용해 탐색한다</w:t>
      </w:r>
      <w:r w:rsidR="00F67231">
        <w:br/>
        <w:t>-</w:t>
      </w:r>
      <w:r w:rsidR="00F67231">
        <w:tab/>
      </w:r>
      <w:r w:rsidR="00F67231">
        <w:rPr>
          <w:rFonts w:hint="eastAsia"/>
        </w:rPr>
        <w:t>최단 시간과 경로를 예상할 수 있다</w:t>
      </w:r>
    </w:p>
    <w:p w14:paraId="59CC2039" w14:textId="0E64BF7B" w:rsidR="00C8481E" w:rsidRPr="000212FD" w:rsidRDefault="008F4FC6" w:rsidP="00C8481E">
      <w:pPr>
        <w:pStyle w:val="ab"/>
        <w:numPr>
          <w:ilvl w:val="0"/>
          <w:numId w:val="1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개발조</w:t>
      </w:r>
      <w:proofErr w:type="spellEnd"/>
      <w:r>
        <w:rPr>
          <w:rFonts w:hint="eastAsia"/>
        </w:rPr>
        <w:t xml:space="preserve"> 역할 분배</w:t>
      </w:r>
      <w:r>
        <w:br/>
      </w:r>
      <w:r w:rsidR="00F67231">
        <w:t>(3)</w:t>
      </w:r>
      <w:r w:rsidR="00F67231">
        <w:rPr>
          <w:rFonts w:hint="eastAsia"/>
        </w:rPr>
        <w:t xml:space="preserve">안건의 역할은 크게 나누어 </w:t>
      </w:r>
      <w:r w:rsidR="00C8481E">
        <w:rPr>
          <w:rFonts w:hint="eastAsia"/>
        </w:rPr>
        <w:t>F</w:t>
      </w:r>
      <w:r w:rsidR="00C8481E">
        <w:t>rontend</w:t>
      </w:r>
      <w:r w:rsidR="003F376E">
        <w:rPr>
          <w:rFonts w:hint="eastAsia"/>
        </w:rPr>
        <w:t>(</w:t>
      </w:r>
      <w:r w:rsidR="003F376E">
        <w:t>JS)</w:t>
      </w:r>
      <w:r w:rsidR="00F67231">
        <w:rPr>
          <w:rFonts w:hint="eastAsia"/>
        </w:rPr>
        <w:t>,</w:t>
      </w:r>
      <w:r w:rsidR="00F67231">
        <w:t xml:space="preserve"> </w:t>
      </w:r>
      <w:r w:rsidR="00C8481E">
        <w:rPr>
          <w:rFonts w:hint="eastAsia"/>
        </w:rPr>
        <w:t>B</w:t>
      </w:r>
      <w:r w:rsidR="00C8481E">
        <w:t>ackend</w:t>
      </w:r>
      <w:r w:rsidR="003F376E">
        <w:rPr>
          <w:rFonts w:hint="eastAsia"/>
        </w:rPr>
        <w:t>(</w:t>
      </w:r>
      <w:proofErr w:type="spellStart"/>
      <w:r w:rsidR="00DB1C6E">
        <w:rPr>
          <w:rFonts w:hint="eastAsia"/>
        </w:rPr>
        <w:t>p</w:t>
      </w:r>
      <w:r w:rsidR="00DB1C6E">
        <w:t>hp</w:t>
      </w:r>
      <w:proofErr w:type="spellEnd"/>
      <w:r w:rsidR="003F376E">
        <w:t>)</w:t>
      </w:r>
      <w:r w:rsidR="003F376E">
        <w:rPr>
          <w:rFonts w:hint="eastAsia"/>
        </w:rPr>
        <w:t>,</w:t>
      </w:r>
      <w:r w:rsidR="003F376E">
        <w:t xml:space="preserve"> </w:t>
      </w:r>
      <w:r w:rsidR="003F376E">
        <w:rPr>
          <w:rFonts w:hint="eastAsia"/>
        </w:rPr>
        <w:t xml:space="preserve">시나리오 데이터 </w:t>
      </w:r>
      <w:r w:rsidR="00DB1C6E">
        <w:rPr>
          <w:rFonts w:hint="eastAsia"/>
        </w:rPr>
        <w:t>작성의 역</w:t>
      </w:r>
      <w:r w:rsidR="00C8481E">
        <w:rPr>
          <w:rFonts w:hint="eastAsia"/>
        </w:rPr>
        <w:t>할로</w:t>
      </w:r>
      <w:r w:rsidR="00DB1C6E">
        <w:rPr>
          <w:rFonts w:hint="eastAsia"/>
        </w:rPr>
        <w:t xml:space="preserve"> 배분할 수 있습니다</w:t>
      </w:r>
      <w:r w:rsidR="00DB1C6E">
        <w:br/>
      </w:r>
      <w:r w:rsidR="004518EE">
        <w:t xml:space="preserve">- </w:t>
      </w:r>
      <w:r w:rsidR="004518EE">
        <w:tab/>
      </w:r>
      <w:r w:rsidR="00C8481E">
        <w:rPr>
          <w:rFonts w:hint="eastAsia"/>
        </w:rPr>
        <w:t>F</w:t>
      </w:r>
      <w:r w:rsidR="00C8481E">
        <w:t>rontend</w:t>
      </w:r>
      <w:r w:rsidR="004518EE">
        <w:br/>
        <w:t xml:space="preserve"> </w:t>
      </w:r>
      <w:r w:rsidR="004518EE">
        <w:tab/>
      </w:r>
      <w:r w:rsidR="006A26E8">
        <w:rPr>
          <w:rFonts w:hint="eastAsia"/>
        </w:rPr>
        <w:t xml:space="preserve">실생활에서 </w:t>
      </w:r>
      <w:r w:rsidR="00C8481E">
        <w:rPr>
          <w:rFonts w:hint="eastAsia"/>
        </w:rPr>
        <w:t>적용을 목표로 한</w:t>
      </w:r>
      <w:r w:rsidR="0095540D">
        <w:rPr>
          <w:rFonts w:hint="eastAsia"/>
        </w:rPr>
        <w:t xml:space="preserve"> 주제인 만큼 </w:t>
      </w:r>
      <w:r w:rsidR="00C8481E">
        <w:rPr>
          <w:rFonts w:hint="eastAsia"/>
        </w:rPr>
        <w:t xml:space="preserve">사용자에게 </w:t>
      </w:r>
      <w:r w:rsidR="0095540D">
        <w:rPr>
          <w:rFonts w:hint="eastAsia"/>
        </w:rPr>
        <w:t>보여지는 부분이 중요합니다</w:t>
      </w:r>
      <w:r w:rsidR="006425B5">
        <w:br/>
        <w:t xml:space="preserve"> </w:t>
      </w:r>
      <w:r w:rsidR="006425B5">
        <w:tab/>
      </w:r>
      <w:r w:rsidR="006425B5">
        <w:rPr>
          <w:rFonts w:hint="eastAsia"/>
        </w:rPr>
        <w:t>간단한 디자인을 추가하여 웹으로 결과를 출력하고자 합니다</w:t>
      </w:r>
      <w:r w:rsidR="0095540D">
        <w:br/>
        <w:t xml:space="preserve"> </w:t>
      </w:r>
      <w:r w:rsidR="0095540D">
        <w:tab/>
      </w:r>
      <w:r w:rsidR="00C8481E">
        <w:t xml:space="preserve">Google </w:t>
      </w:r>
      <w:r w:rsidR="00C8481E">
        <w:rPr>
          <w:rFonts w:hint="eastAsia"/>
        </w:rPr>
        <w:t>M</w:t>
      </w:r>
      <w:r w:rsidR="00C8481E">
        <w:t xml:space="preserve">ap </w:t>
      </w:r>
      <w:r w:rsidR="00C8481E">
        <w:rPr>
          <w:rFonts w:hint="eastAsia"/>
        </w:rPr>
        <w:t>A</w:t>
      </w:r>
      <w:r w:rsidR="00C8481E">
        <w:t>PI</w:t>
      </w:r>
      <w:r w:rsidR="00C8481E">
        <w:rPr>
          <w:rFonts w:hint="eastAsia"/>
        </w:rPr>
        <w:t>로 구성한 지도에 A</w:t>
      </w:r>
      <w:r w:rsidR="00C8481E">
        <w:t>, B</w:t>
      </w:r>
      <w:r w:rsidR="00C8481E">
        <w:rPr>
          <w:rFonts w:hint="eastAsia"/>
        </w:rPr>
        <w:t xml:space="preserve">군과 </w:t>
      </w:r>
      <w:proofErr w:type="spellStart"/>
      <w:r w:rsidR="00C8481E">
        <w:t>php</w:t>
      </w:r>
      <w:proofErr w:type="spellEnd"/>
      <w:r w:rsidR="00C8481E">
        <w:rPr>
          <w:rFonts w:hint="eastAsia"/>
        </w:rPr>
        <w:t>로 계산된 거리와 시간을 표시해야 합니다</w:t>
      </w:r>
      <w:r w:rsidR="00C8481E">
        <w:br/>
      </w:r>
      <w:r w:rsidR="00C8481E">
        <w:rPr>
          <w:rFonts w:hint="eastAsia"/>
        </w:rPr>
        <w:t xml:space="preserve"> </w:t>
      </w:r>
      <w:r w:rsidR="00C8481E">
        <w:tab/>
      </w:r>
      <w:r w:rsidR="00C8481E">
        <w:rPr>
          <w:rFonts w:hint="eastAsia"/>
        </w:rPr>
        <w:t xml:space="preserve">상대적으로 짧은 개발 기간이 예상되어 </w:t>
      </w:r>
      <w:proofErr w:type="spellStart"/>
      <w:r w:rsidR="00C8481E">
        <w:rPr>
          <w:rFonts w:hint="eastAsia"/>
        </w:rPr>
        <w:t>명하준님께</w:t>
      </w:r>
      <w:proofErr w:type="spellEnd"/>
      <w:r w:rsidR="00C8481E">
        <w:rPr>
          <w:rFonts w:hint="eastAsia"/>
        </w:rPr>
        <w:t xml:space="preserve"> 부여하기로 결정하였습니다</w:t>
      </w:r>
      <w:r w:rsidR="00C8481E">
        <w:br/>
        <w:t xml:space="preserve">- </w:t>
      </w:r>
      <w:r w:rsidR="00C8481E">
        <w:tab/>
      </w:r>
      <w:r w:rsidR="00C8481E">
        <w:rPr>
          <w:rFonts w:hint="eastAsia"/>
        </w:rPr>
        <w:t>B</w:t>
      </w:r>
      <w:r w:rsidR="00C8481E">
        <w:t>ackend</w:t>
      </w:r>
      <w:r w:rsidR="00C8481E">
        <w:br/>
        <w:t xml:space="preserve"> </w:t>
      </w:r>
      <w:r w:rsidR="00C8481E">
        <w:tab/>
      </w:r>
      <w:proofErr w:type="spellStart"/>
      <w:r w:rsidR="00C8481E">
        <w:t>php</w:t>
      </w:r>
      <w:proofErr w:type="spellEnd"/>
      <w:r w:rsidR="00C8481E">
        <w:rPr>
          <w:rFonts w:hint="eastAsia"/>
        </w:rPr>
        <w:t xml:space="preserve">를 사용하여 제공된 시나리오에 대한 </w:t>
      </w:r>
      <w:proofErr w:type="spellStart"/>
      <w:r w:rsidR="00C8481E">
        <w:rPr>
          <w:rFonts w:hint="eastAsia"/>
        </w:rPr>
        <w:t>최소비용신장트리를</w:t>
      </w:r>
      <w:proofErr w:type="spellEnd"/>
      <w:r w:rsidR="00C8481E">
        <w:rPr>
          <w:rFonts w:hint="eastAsia"/>
        </w:rPr>
        <w:t xml:space="preserve"> 생성하고,</w:t>
      </w:r>
      <w:r w:rsidR="00C8481E">
        <w:t xml:space="preserve"> </w:t>
      </w:r>
      <w:r w:rsidR="00C8481E">
        <w:rPr>
          <w:rFonts w:hint="eastAsia"/>
        </w:rPr>
        <w:t>깊이우선탐색을 이용해</w:t>
      </w:r>
      <w:r w:rsidR="00C8481E">
        <w:br/>
      </w:r>
      <w:r w:rsidR="00C8481E">
        <w:rPr>
          <w:rFonts w:hint="eastAsia"/>
        </w:rPr>
        <w:t xml:space="preserve"> </w:t>
      </w:r>
      <w:r w:rsidR="00C8481E">
        <w:tab/>
      </w:r>
      <w:r w:rsidR="00C8481E">
        <w:rPr>
          <w:rFonts w:hint="eastAsia"/>
        </w:rPr>
        <w:t>최단 시간과 경로를 예상합니다</w:t>
      </w:r>
      <w:r w:rsidR="006425B5">
        <w:br/>
      </w:r>
      <w:r w:rsidR="006425B5">
        <w:rPr>
          <w:rFonts w:hint="eastAsia"/>
        </w:rPr>
        <w:t xml:space="preserve"> </w:t>
      </w:r>
      <w:r w:rsidR="006425B5">
        <w:tab/>
      </w:r>
      <w:r w:rsidR="006425B5">
        <w:rPr>
          <w:rFonts w:hint="eastAsia"/>
        </w:rPr>
        <w:t xml:space="preserve">관련 소스와 예제는 </w:t>
      </w:r>
      <w:r w:rsidR="006425B5">
        <w:t xml:space="preserve">ppt </w:t>
      </w:r>
      <w:r w:rsidR="006425B5">
        <w:rPr>
          <w:rFonts w:hint="eastAsia"/>
        </w:rPr>
        <w:t>제작 중 추가할 예정입니다</w:t>
      </w:r>
      <w:r w:rsidR="006425B5">
        <w:br/>
        <w:t xml:space="preserve"> </w:t>
      </w:r>
      <w:r w:rsidR="006425B5">
        <w:tab/>
        <w:t>JS</w:t>
      </w:r>
      <w:r w:rsidR="006425B5">
        <w:rPr>
          <w:rFonts w:hint="eastAsia"/>
        </w:rPr>
        <w:t xml:space="preserve">와 </w:t>
      </w:r>
      <w:proofErr w:type="spellStart"/>
      <w:r w:rsidR="006425B5">
        <w:t>php</w:t>
      </w:r>
      <w:proofErr w:type="spellEnd"/>
      <w:r w:rsidR="006425B5">
        <w:rPr>
          <w:rFonts w:hint="eastAsia"/>
        </w:rPr>
        <w:t xml:space="preserve">를 다룰 수 있는 </w:t>
      </w:r>
      <w:proofErr w:type="spellStart"/>
      <w:r w:rsidR="006425B5">
        <w:rPr>
          <w:rFonts w:hint="eastAsia"/>
        </w:rPr>
        <w:t>김민세님께서</w:t>
      </w:r>
      <w:proofErr w:type="spellEnd"/>
      <w:r w:rsidR="006425B5">
        <w:rPr>
          <w:rFonts w:hint="eastAsia"/>
        </w:rPr>
        <w:t xml:space="preserve"> 하실 예정입니다</w:t>
      </w:r>
      <w:r w:rsidR="006425B5">
        <w:br/>
        <w:t>-</w:t>
      </w:r>
      <w:r w:rsidR="006425B5">
        <w:tab/>
      </w:r>
      <w:r w:rsidR="006425B5">
        <w:rPr>
          <w:rFonts w:hint="eastAsia"/>
        </w:rPr>
        <w:t>시나리오 데이터 작성</w:t>
      </w:r>
      <w:r w:rsidR="006425B5">
        <w:br/>
        <w:t xml:space="preserve"> </w:t>
      </w:r>
      <w:r w:rsidR="006425B5">
        <w:tab/>
        <w:t>B</w:t>
      </w:r>
      <w:r w:rsidR="006425B5">
        <w:rPr>
          <w:rFonts w:hint="eastAsia"/>
        </w:rPr>
        <w:t>군에서 발생할 수 있는 변수의 경우를 배터리 잔량,</w:t>
      </w:r>
      <w:r w:rsidR="006425B5">
        <w:t xml:space="preserve"> </w:t>
      </w:r>
      <w:r w:rsidR="006425B5">
        <w:rPr>
          <w:rFonts w:hint="eastAsia"/>
        </w:rPr>
        <w:t>수리,</w:t>
      </w:r>
      <w:r w:rsidR="006425B5">
        <w:t xml:space="preserve"> </w:t>
      </w:r>
      <w:r w:rsidR="006425B5">
        <w:rPr>
          <w:rFonts w:hint="eastAsia"/>
        </w:rPr>
        <w:t>정상의 세가지로 두고 각 경우에</w:t>
      </w:r>
      <w:r w:rsidR="006425B5">
        <w:br/>
      </w:r>
      <w:r w:rsidR="006425B5">
        <w:rPr>
          <w:rFonts w:hint="eastAsia"/>
        </w:rPr>
        <w:t xml:space="preserve"> </w:t>
      </w:r>
      <w:r w:rsidR="006425B5">
        <w:tab/>
      </w:r>
      <w:r w:rsidR="006425B5">
        <w:rPr>
          <w:rFonts w:hint="eastAsia"/>
        </w:rPr>
        <w:t>서로 다른 자료 구조나 알고리즘을 적용하고자 합니다</w:t>
      </w:r>
      <w:r w:rsidR="006425B5">
        <w:br/>
        <w:t xml:space="preserve"> </w:t>
      </w:r>
      <w:r w:rsidR="006425B5">
        <w:tab/>
      </w:r>
      <w:r w:rsidR="006425B5">
        <w:rPr>
          <w:rFonts w:hint="eastAsia"/>
        </w:rPr>
        <w:t xml:space="preserve">이 내용은 추가 달성 목표로서 A군과 정상 경우의 </w:t>
      </w:r>
      <w:r w:rsidR="006425B5">
        <w:t>B</w:t>
      </w:r>
      <w:r w:rsidR="006425B5">
        <w:rPr>
          <w:rFonts w:hint="eastAsia"/>
        </w:rPr>
        <w:t>군의 시나리오를 먼저 작성할 예정입니다</w:t>
      </w:r>
      <w:r w:rsidR="006425B5">
        <w:br/>
        <w:t xml:space="preserve"> </w:t>
      </w:r>
      <w:r w:rsidR="006425B5">
        <w:tab/>
      </w:r>
      <w:proofErr w:type="spellStart"/>
      <w:r w:rsidR="006425B5">
        <w:rPr>
          <w:rFonts w:hint="eastAsia"/>
        </w:rPr>
        <w:t>박민찬</w:t>
      </w:r>
      <w:proofErr w:type="spellEnd"/>
      <w:r w:rsidR="006425B5">
        <w:rPr>
          <w:rFonts w:hint="eastAsia"/>
        </w:rPr>
        <w:t xml:space="preserve"> </w:t>
      </w:r>
      <w:proofErr w:type="spellStart"/>
      <w:r w:rsidR="006425B5">
        <w:rPr>
          <w:rFonts w:hint="eastAsia"/>
        </w:rPr>
        <w:t>님께서</w:t>
      </w:r>
      <w:proofErr w:type="spellEnd"/>
      <w:r w:rsidR="006425B5">
        <w:rPr>
          <w:rFonts w:hint="eastAsia"/>
        </w:rPr>
        <w:t xml:space="preserve"> 하실 예정입니다</w:t>
      </w:r>
    </w:p>
    <w:p w14:paraId="577AA82F" w14:textId="45C29173" w:rsidR="00FA5F71" w:rsidRPr="00FA5F71" w:rsidRDefault="00000000" w:rsidP="00200D7F">
      <w:pPr>
        <w:pStyle w:val="4"/>
        <w:rPr>
          <w:rFonts w:hint="eastAsia"/>
          <w:b w:val="0"/>
          <w:bCs/>
        </w:rPr>
      </w:pPr>
      <w:sdt>
        <w:sdtPr>
          <w:rPr>
            <w:rFonts w:hint="eastAsia"/>
          </w:rPr>
          <w:id w:val="-1295436725"/>
          <w:placeholder>
            <w:docPart w:val="B3E8B42A8213478682C7F82F00C27339"/>
          </w:placeholder>
          <w:temporary/>
          <w:showingPlcHdr/>
          <w15:appearance w15:val="hidden"/>
        </w:sdtPr>
        <w:sdtContent>
          <w:r w:rsidR="00D62E01" w:rsidRPr="000212FD">
            <w:rPr>
              <w:rFonts w:hint="eastAsia"/>
              <w:lang w:val="ko-KR" w:bidi="ko-KR"/>
            </w:rPr>
            <w:t>결론:</w:t>
          </w:r>
        </w:sdtContent>
      </w:sdt>
      <w:r w:rsidR="00FA5F71">
        <w:br/>
      </w:r>
      <w:r w:rsidR="00FA5F71">
        <w:rPr>
          <w:b w:val="0"/>
          <w:bCs/>
        </w:rPr>
        <w:t>Data compressing</w:t>
      </w:r>
      <w:r w:rsidR="00FA5F71">
        <w:rPr>
          <w:rFonts w:hint="eastAsia"/>
          <w:b w:val="0"/>
          <w:bCs/>
        </w:rPr>
        <w:t xml:space="preserve">의 주제는 복합적인 자료 구조를 사용할 수 없다 판단되어 </w:t>
      </w:r>
      <w:proofErr w:type="spellStart"/>
      <w:r w:rsidR="00FA5F71">
        <w:rPr>
          <w:rFonts w:hint="eastAsia"/>
          <w:b w:val="0"/>
          <w:bCs/>
        </w:rPr>
        <w:t>김민세님께서</w:t>
      </w:r>
      <w:proofErr w:type="spellEnd"/>
      <w:r w:rsidR="00FA5F71">
        <w:rPr>
          <w:rFonts w:hint="eastAsia"/>
          <w:b w:val="0"/>
          <w:bCs/>
        </w:rPr>
        <w:t xml:space="preserve"> 다른 주제를 제시하셨습니다</w:t>
      </w:r>
      <w:r w:rsidR="00FA5F71">
        <w:rPr>
          <w:b w:val="0"/>
          <w:bCs/>
        </w:rPr>
        <w:br/>
      </w:r>
      <w:r w:rsidR="00FA5F71">
        <w:rPr>
          <w:rFonts w:hint="eastAsia"/>
          <w:b w:val="0"/>
          <w:bCs/>
        </w:rPr>
        <w:t>제의하신 주제를 구체화하여 사용할 자료구조,</w:t>
      </w:r>
      <w:r w:rsidR="00FA5F71">
        <w:rPr>
          <w:b w:val="0"/>
          <w:bCs/>
        </w:rPr>
        <w:t xml:space="preserve"> </w:t>
      </w:r>
      <w:r w:rsidR="00FA5F71">
        <w:rPr>
          <w:rFonts w:hint="eastAsia"/>
          <w:b w:val="0"/>
          <w:bCs/>
        </w:rPr>
        <w:t xml:space="preserve">저희 프로그램만의 </w:t>
      </w:r>
      <w:proofErr w:type="spellStart"/>
      <w:r w:rsidR="00FA5F71">
        <w:rPr>
          <w:rFonts w:hint="eastAsia"/>
          <w:b w:val="0"/>
          <w:bCs/>
        </w:rPr>
        <w:t>캐치프라이즈</w:t>
      </w:r>
      <w:proofErr w:type="spellEnd"/>
      <w:r w:rsidR="00FA5F71">
        <w:rPr>
          <w:rFonts w:hint="eastAsia"/>
          <w:b w:val="0"/>
          <w:bCs/>
        </w:rPr>
        <w:t xml:space="preserve"> 등을 확립하였습니다</w:t>
      </w:r>
      <w:r w:rsidR="00FA5F71">
        <w:rPr>
          <w:b w:val="0"/>
          <w:bCs/>
        </w:rPr>
        <w:br/>
      </w:r>
      <w:r w:rsidR="00FA5F71">
        <w:rPr>
          <w:rFonts w:hint="eastAsia"/>
          <w:b w:val="0"/>
          <w:bCs/>
        </w:rPr>
        <w:t xml:space="preserve">개발조의 역할을 크게 </w:t>
      </w:r>
      <w:r w:rsidR="00FA5F71">
        <w:rPr>
          <w:b w:val="0"/>
          <w:bCs/>
        </w:rPr>
        <w:t>3</w:t>
      </w:r>
      <w:r w:rsidR="00FA5F71">
        <w:rPr>
          <w:rFonts w:hint="eastAsia"/>
          <w:b w:val="0"/>
          <w:bCs/>
        </w:rPr>
        <w:t>개로 나누어 분배하였습니다</w:t>
      </w: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목차"/>
      </w:tblPr>
      <w:tblGrid>
        <w:gridCol w:w="3828"/>
        <w:gridCol w:w="2835"/>
        <w:gridCol w:w="3227"/>
      </w:tblGrid>
      <w:tr w:rsidR="00D60069" w:rsidRPr="000212FD" w14:paraId="09586BAF" w14:textId="77777777" w:rsidTr="00E30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828" w:type="dxa"/>
            <w:vAlign w:val="bottom"/>
          </w:tcPr>
          <w:p w14:paraId="54AA239D" w14:textId="77777777" w:rsidR="00D60069" w:rsidRPr="000212FD" w:rsidRDefault="00000000" w:rsidP="00660EF4">
            <w:sdt>
              <w:sdtPr>
                <w:rPr>
                  <w:rFonts w:hint="eastAsia"/>
                </w:rPr>
                <w:id w:val="1576775990"/>
                <w:placeholder>
                  <w:docPart w:val="8E6F5BF39FEB4B96AA739188E6705181"/>
                </w:placeholder>
                <w:temporary/>
                <w:showingPlcHdr/>
                <w15:appearance w15:val="hidden"/>
              </w:sdtPr>
              <w:sdtContent>
                <w:r w:rsidR="00D60069" w:rsidRPr="000212FD">
                  <w:rPr>
                    <w:rFonts w:hint="eastAsia"/>
                    <w:lang w:val="ko-KR" w:bidi="ko-KR"/>
                  </w:rPr>
                  <w:t>작업 항목</w:t>
                </w:r>
              </w:sdtContent>
            </w:sdt>
          </w:p>
        </w:tc>
        <w:tc>
          <w:tcPr>
            <w:tcW w:w="2835" w:type="dxa"/>
            <w:vAlign w:val="bottom"/>
          </w:tcPr>
          <w:p w14:paraId="1E252C7B" w14:textId="77777777" w:rsidR="00D60069" w:rsidRPr="000212FD" w:rsidRDefault="00000000" w:rsidP="00660EF4">
            <w:sdt>
              <w:sdtPr>
                <w:rPr>
                  <w:rFonts w:hint="eastAsia"/>
                </w:rPr>
                <w:id w:val="-778569795"/>
                <w:placeholder>
                  <w:docPart w:val="EDE4CB2557814F58B6D4F092D6FD966B"/>
                </w:placeholder>
                <w:temporary/>
                <w:showingPlcHdr/>
                <w15:appearance w15:val="hidden"/>
              </w:sdtPr>
              <w:sdtContent>
                <w:r w:rsidR="00D60069" w:rsidRPr="000212FD">
                  <w:rPr>
                    <w:rFonts w:hint="eastAsia"/>
                    <w:lang w:val="ko-KR" w:bidi="ko-KR"/>
                  </w:rPr>
                  <w:t>담당자</w:t>
                </w:r>
              </w:sdtContent>
            </w:sdt>
          </w:p>
        </w:tc>
        <w:tc>
          <w:tcPr>
            <w:tcW w:w="3227" w:type="dxa"/>
            <w:vAlign w:val="bottom"/>
          </w:tcPr>
          <w:p w14:paraId="13283A7C" w14:textId="77777777" w:rsidR="00D60069" w:rsidRPr="000212FD" w:rsidRDefault="00000000" w:rsidP="00660EF4">
            <w:sdt>
              <w:sdtPr>
                <w:rPr>
                  <w:rFonts w:hint="eastAsia"/>
                </w:rPr>
                <w:id w:val="-1974196117"/>
                <w:placeholder>
                  <w:docPart w:val="5DB1AD8D06B64EF8B36FB0DC6AE77A82"/>
                </w:placeholder>
                <w:temporary/>
                <w:showingPlcHdr/>
                <w15:appearance w15:val="hidden"/>
              </w:sdtPr>
              <w:sdtContent>
                <w:r w:rsidR="00D60069" w:rsidRPr="000212FD">
                  <w:rPr>
                    <w:rFonts w:hint="eastAsia"/>
                    <w:lang w:val="ko-KR" w:bidi="ko-KR"/>
                  </w:rPr>
                  <w:t>마감 날짜</w:t>
                </w:r>
              </w:sdtContent>
            </w:sdt>
          </w:p>
        </w:tc>
      </w:tr>
      <w:tr w:rsidR="00D60069" w:rsidRPr="000212FD" w14:paraId="5F82C798" w14:textId="77777777" w:rsidTr="00E30A8E">
        <w:tc>
          <w:tcPr>
            <w:tcW w:w="3828" w:type="dxa"/>
          </w:tcPr>
          <w:p w14:paraId="2027DABD" w14:textId="530EFFD9" w:rsidR="00D60069" w:rsidRPr="000212FD" w:rsidRDefault="006425B5" w:rsidP="00284200">
            <w:pPr>
              <w:pStyle w:val="a0"/>
              <w:spacing w:after="80"/>
            </w:pPr>
            <w:r>
              <w:rPr>
                <w:rFonts w:hint="eastAsia"/>
              </w:rPr>
              <w:t>F</w:t>
            </w:r>
            <w:r>
              <w:t xml:space="preserve">rontend </w:t>
            </w:r>
            <w:r>
              <w:rPr>
                <w:rFonts w:hint="eastAsia"/>
              </w:rPr>
              <w:t>및 디자인</w:t>
            </w:r>
          </w:p>
        </w:tc>
        <w:tc>
          <w:tcPr>
            <w:tcW w:w="2835" w:type="dxa"/>
          </w:tcPr>
          <w:p w14:paraId="33FF470C" w14:textId="2ECAE89E" w:rsidR="00D60069" w:rsidRPr="000212FD" w:rsidRDefault="006425B5" w:rsidP="00284200">
            <w:pPr>
              <w:spacing w:after="80"/>
            </w:pPr>
            <w:proofErr w:type="spellStart"/>
            <w:r>
              <w:rPr>
                <w:rFonts w:hint="eastAsia"/>
              </w:rPr>
              <w:t>명하준</w:t>
            </w:r>
            <w:proofErr w:type="spellEnd"/>
          </w:p>
        </w:tc>
        <w:tc>
          <w:tcPr>
            <w:tcW w:w="3227" w:type="dxa"/>
          </w:tcPr>
          <w:p w14:paraId="63556EA6" w14:textId="410DAABF" w:rsidR="00D60069" w:rsidRPr="000212FD" w:rsidRDefault="006425B5" w:rsidP="00284200">
            <w:pPr>
              <w:spacing w:after="80"/>
            </w:pPr>
            <w:proofErr w:type="spellStart"/>
            <w:r>
              <w:rPr>
                <w:rFonts w:hint="eastAsia"/>
              </w:rPr>
              <w:t>u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dict</w:t>
            </w:r>
            <w:proofErr w:type="spellEnd"/>
          </w:p>
        </w:tc>
      </w:tr>
      <w:tr w:rsidR="00D60069" w:rsidRPr="000212FD" w14:paraId="58AC5266" w14:textId="77777777" w:rsidTr="00E30A8E">
        <w:tc>
          <w:tcPr>
            <w:tcW w:w="3828" w:type="dxa"/>
          </w:tcPr>
          <w:p w14:paraId="373004A3" w14:textId="312568AA" w:rsidR="00D60069" w:rsidRPr="000212FD" w:rsidRDefault="006425B5" w:rsidP="00284200">
            <w:pPr>
              <w:pStyle w:val="a0"/>
              <w:spacing w:after="80"/>
            </w:pPr>
            <w:r>
              <w:rPr>
                <w:rFonts w:hint="eastAsia"/>
              </w:rPr>
              <w:t>B</w:t>
            </w:r>
            <w:r>
              <w:t>ackend;</w:t>
            </w:r>
            <w:r>
              <w:br/>
            </w:r>
            <w:proofErr w:type="spellStart"/>
            <w:r>
              <w:rPr>
                <w:rFonts w:hint="eastAsia"/>
              </w:rPr>
              <w:t>최소비용신장트리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Base code </w:t>
            </w:r>
            <w:r>
              <w:rPr>
                <w:rFonts w:hint="eastAsia"/>
              </w:rPr>
              <w:t>작성</w:t>
            </w:r>
          </w:p>
        </w:tc>
        <w:tc>
          <w:tcPr>
            <w:tcW w:w="2835" w:type="dxa"/>
          </w:tcPr>
          <w:p w14:paraId="482EA2B4" w14:textId="57FDEF96" w:rsidR="00D60069" w:rsidRPr="000212FD" w:rsidRDefault="006425B5" w:rsidP="00284200">
            <w:pPr>
              <w:spacing w:after="80"/>
            </w:pPr>
            <w:proofErr w:type="spellStart"/>
            <w:r>
              <w:rPr>
                <w:rFonts w:hint="eastAsia"/>
              </w:rPr>
              <w:t>김민세</w:t>
            </w:r>
            <w:proofErr w:type="spellEnd"/>
          </w:p>
        </w:tc>
        <w:tc>
          <w:tcPr>
            <w:tcW w:w="3227" w:type="dxa"/>
          </w:tcPr>
          <w:p w14:paraId="4024A3CA" w14:textId="11316451" w:rsidR="00D60069" w:rsidRPr="000212FD" w:rsidRDefault="00FA7BA5" w:rsidP="00284200">
            <w:pPr>
              <w:spacing w:after="80"/>
            </w:pPr>
            <w:r>
              <w:t>20</w:t>
            </w:r>
            <w:r w:rsidR="006425B5">
              <w:rPr>
                <w:rFonts w:hint="eastAsia"/>
              </w:rPr>
              <w:t>2</w:t>
            </w:r>
            <w:r w:rsidR="006425B5">
              <w:t>3.</w:t>
            </w:r>
            <w:r>
              <w:t xml:space="preserve"> </w:t>
            </w:r>
            <w:r w:rsidR="006425B5">
              <w:t>03.</w:t>
            </w:r>
            <w:r>
              <w:t xml:space="preserve"> </w:t>
            </w:r>
            <w:r w:rsidR="006425B5">
              <w:t>25</w:t>
            </w:r>
          </w:p>
        </w:tc>
      </w:tr>
      <w:tr w:rsidR="00D60069" w:rsidRPr="000212FD" w14:paraId="454CBA6A" w14:textId="77777777" w:rsidTr="00E30A8E">
        <w:tc>
          <w:tcPr>
            <w:tcW w:w="3828" w:type="dxa"/>
            <w:tcMar>
              <w:bottom w:w="288" w:type="dxa"/>
            </w:tcMar>
          </w:tcPr>
          <w:p w14:paraId="65E200F9" w14:textId="4AA0BD06" w:rsidR="00D60069" w:rsidRPr="000212FD" w:rsidRDefault="006425B5" w:rsidP="00284200">
            <w:pPr>
              <w:pStyle w:val="a0"/>
              <w:spacing w:after="80"/>
            </w:pPr>
            <w:r>
              <w:rPr>
                <w:rFonts w:hint="eastAsia"/>
              </w:rPr>
              <w:t>시나리오 데이터 작성</w:t>
            </w:r>
          </w:p>
        </w:tc>
        <w:tc>
          <w:tcPr>
            <w:tcW w:w="2835" w:type="dxa"/>
            <w:tcMar>
              <w:bottom w:w="288" w:type="dxa"/>
            </w:tcMar>
          </w:tcPr>
          <w:p w14:paraId="2A4C3C35" w14:textId="6E9AD053" w:rsidR="00D60069" w:rsidRPr="000212FD" w:rsidRDefault="006425B5" w:rsidP="00284200">
            <w:pPr>
              <w:spacing w:after="80"/>
            </w:pPr>
            <w:proofErr w:type="spellStart"/>
            <w:r>
              <w:rPr>
                <w:rFonts w:hint="eastAsia"/>
              </w:rPr>
              <w:t>박민찬</w:t>
            </w:r>
            <w:proofErr w:type="spellEnd"/>
          </w:p>
        </w:tc>
        <w:tc>
          <w:tcPr>
            <w:tcW w:w="3227" w:type="dxa"/>
            <w:tcMar>
              <w:bottom w:w="288" w:type="dxa"/>
            </w:tcMar>
          </w:tcPr>
          <w:p w14:paraId="49AE785F" w14:textId="0E1770FE" w:rsidR="00D60069" w:rsidRPr="000212FD" w:rsidRDefault="00FA7BA5" w:rsidP="00284200">
            <w:pPr>
              <w:spacing w:after="80"/>
            </w:pPr>
            <w:r>
              <w:t>20</w:t>
            </w:r>
            <w:r w:rsidR="00FA5F71">
              <w:rPr>
                <w:rFonts w:hint="eastAsia"/>
              </w:rPr>
              <w:t>2</w:t>
            </w:r>
            <w:r w:rsidR="00FA5F71">
              <w:t>3.</w:t>
            </w:r>
            <w:r>
              <w:t xml:space="preserve"> </w:t>
            </w:r>
            <w:r w:rsidR="00FA5F71">
              <w:t>03.</w:t>
            </w:r>
            <w:r>
              <w:t xml:space="preserve"> </w:t>
            </w:r>
            <w:r w:rsidR="00FA5F71">
              <w:t>24</w:t>
            </w:r>
          </w:p>
        </w:tc>
      </w:tr>
    </w:tbl>
    <w:p w14:paraId="04D8FA2C" w14:textId="77777777" w:rsidR="002B2D13" w:rsidRPr="000212FD" w:rsidRDefault="00000000">
      <w:pPr>
        <w:pStyle w:val="1"/>
      </w:pPr>
      <w:sdt>
        <w:sdtPr>
          <w:rPr>
            <w:rFonts w:hint="eastAsia"/>
          </w:rPr>
          <w:id w:val="-1794281877"/>
          <w:placeholder>
            <w:docPart w:val="3275EFFD1B684F25B8C314F6DBE74966"/>
          </w:placeholder>
          <w:temporary/>
          <w:showingPlcHdr/>
          <w15:appearance w15:val="hidden"/>
        </w:sdtPr>
        <w:sdtContent>
          <w:r w:rsidR="006344A8" w:rsidRPr="000212FD">
            <w:rPr>
              <w:rFonts w:hint="eastAsia"/>
              <w:lang w:val="ko-KR" w:bidi="ko-KR"/>
            </w:rPr>
            <w:t>기타 정보</w:t>
          </w:r>
        </w:sdtContent>
      </w:sdt>
    </w:p>
    <w:p w14:paraId="130221E2" w14:textId="77777777" w:rsidR="002B2D13" w:rsidRPr="000212FD" w:rsidRDefault="00000000">
      <w:pPr>
        <w:pStyle w:val="4"/>
      </w:pPr>
      <w:sdt>
        <w:sdtPr>
          <w:rPr>
            <w:rFonts w:hint="eastAsia"/>
          </w:rPr>
          <w:id w:val="2125887421"/>
          <w:placeholder>
            <w:docPart w:val="C96D6461242747C5B0FF37BC4BC93B7E"/>
          </w:placeholder>
          <w:temporary/>
          <w:showingPlcHdr/>
          <w15:appearance w15:val="hidden"/>
        </w:sdtPr>
        <w:sdtContent>
          <w:r w:rsidR="006344A8" w:rsidRPr="000212FD">
            <w:rPr>
              <w:rFonts w:hint="eastAsia"/>
              <w:lang w:val="ko-KR" w:bidi="ko-KR"/>
            </w:rPr>
            <w:t>참관자:</w:t>
          </w:r>
        </w:sdtContent>
      </w:sdt>
    </w:p>
    <w:p w14:paraId="53DAA1E8" w14:textId="512F4CF6" w:rsidR="002B2D13" w:rsidRPr="000212FD" w:rsidRDefault="002B2D13"/>
    <w:p w14:paraId="05823413" w14:textId="77777777" w:rsidR="002B2D13" w:rsidRPr="000212FD" w:rsidRDefault="00000000">
      <w:pPr>
        <w:pStyle w:val="4"/>
      </w:pPr>
      <w:sdt>
        <w:sdtPr>
          <w:rPr>
            <w:rFonts w:hint="eastAsia"/>
          </w:rPr>
          <w:id w:val="-671956156"/>
          <w:placeholder>
            <w:docPart w:val="C7B18EBCA87544059347BCEF8CB24DBE"/>
          </w:placeholder>
          <w:temporary/>
          <w:showingPlcHdr/>
          <w15:appearance w15:val="hidden"/>
        </w:sdtPr>
        <w:sdtContent>
          <w:r w:rsidR="006344A8" w:rsidRPr="000212FD">
            <w:rPr>
              <w:rFonts w:hint="eastAsia"/>
              <w:lang w:val="ko-KR" w:bidi="ko-KR"/>
            </w:rPr>
            <w:t>리소스:</w:t>
          </w:r>
        </w:sdtContent>
      </w:sdt>
    </w:p>
    <w:p w14:paraId="6F147ADE" w14:textId="0C7EE534" w:rsidR="002B2D13" w:rsidRPr="000212FD" w:rsidRDefault="00FA7BA5">
      <w:hyperlink r:id="rId8" w:history="1">
        <w:r w:rsidRPr="00B62FA3">
          <w:rPr>
            <w:rStyle w:val="ac"/>
          </w:rPr>
          <w:t>https://semineya.notion.site/Data-Structure-Team-play-745ead32a81f4c96a41a9619bc4d7d84</w:t>
        </w:r>
      </w:hyperlink>
      <w:r>
        <w:br/>
      </w:r>
      <w:r w:rsidRPr="00FA7BA5">
        <w:t>https://semineya.notion.site/Data-Structure-Subject-list-dfca28ce309b453db4b4f4f74b41fa61</w:t>
      </w:r>
    </w:p>
    <w:p w14:paraId="7FBA78CD" w14:textId="77777777" w:rsidR="002B2D13" w:rsidRPr="000212FD" w:rsidRDefault="00000000">
      <w:pPr>
        <w:pStyle w:val="4"/>
      </w:pPr>
      <w:sdt>
        <w:sdtPr>
          <w:rPr>
            <w:rFonts w:hint="eastAsia"/>
          </w:rPr>
          <w:id w:val="1633520843"/>
          <w:placeholder>
            <w:docPart w:val="F86F0983D1014AF6A1602A8C34FA4F40"/>
          </w:placeholder>
          <w:temporary/>
          <w:showingPlcHdr/>
          <w15:appearance w15:val="hidden"/>
        </w:sdtPr>
        <w:sdtContent>
          <w:r w:rsidR="006344A8" w:rsidRPr="000212FD">
            <w:rPr>
              <w:rFonts w:hint="eastAsia"/>
              <w:lang w:val="ko-KR" w:bidi="ko-KR"/>
            </w:rPr>
            <w:t>참고 사항:</w:t>
          </w:r>
        </w:sdtContent>
      </w:sdt>
    </w:p>
    <w:p w14:paraId="2FB94EE1" w14:textId="2CFA483F" w:rsidR="002B2D13" w:rsidRPr="000212FD" w:rsidRDefault="002B2D13"/>
    <w:sectPr w:rsidR="002B2D13" w:rsidRPr="000212FD" w:rsidSect="00E30A8E">
      <w:footerReference w:type="default" r:id="rId9"/>
      <w:type w:val="continuous"/>
      <w:pgSz w:w="11906" w:h="16838" w:code="9"/>
      <w:pgMar w:top="709" w:right="1008" w:bottom="851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F13A6" w14:textId="77777777" w:rsidR="008775A1" w:rsidRDefault="008775A1">
      <w:pPr>
        <w:spacing w:before="0" w:after="0"/>
      </w:pPr>
      <w:r>
        <w:separator/>
      </w:r>
    </w:p>
  </w:endnote>
  <w:endnote w:type="continuationSeparator" w:id="0">
    <w:p w14:paraId="438B2803" w14:textId="77777777" w:rsidR="008775A1" w:rsidRDefault="008775A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9E8BCB" w14:textId="77777777" w:rsidR="002B2D13" w:rsidRDefault="006344A8">
        <w:pPr>
          <w:pStyle w:val="a8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 w:rsidR="003D5BF7">
          <w:rPr>
            <w:noProof/>
            <w:lang w:val="ko-KR" w:bidi="ko-KR"/>
          </w:rPr>
          <w:t>2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AC88F" w14:textId="77777777" w:rsidR="008775A1" w:rsidRDefault="008775A1">
      <w:pPr>
        <w:spacing w:before="0" w:after="0"/>
      </w:pPr>
      <w:r>
        <w:separator/>
      </w:r>
    </w:p>
  </w:footnote>
  <w:footnote w:type="continuationSeparator" w:id="0">
    <w:p w14:paraId="0F562E74" w14:textId="77777777" w:rsidR="008775A1" w:rsidRDefault="008775A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952A9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a0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F6B00F4"/>
    <w:multiLevelType w:val="hybridMultilevel"/>
    <w:tmpl w:val="FA24C4F6"/>
    <w:lvl w:ilvl="0" w:tplc="09B0F4E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375335E4"/>
    <w:multiLevelType w:val="hybridMultilevel"/>
    <w:tmpl w:val="F8CE9246"/>
    <w:lvl w:ilvl="0" w:tplc="93665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4" w15:restartNumberingAfterBreak="0">
    <w:nsid w:val="5E1C2C7C"/>
    <w:multiLevelType w:val="hybridMultilevel"/>
    <w:tmpl w:val="E73A3178"/>
    <w:lvl w:ilvl="0" w:tplc="E4A67A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8BD78A7"/>
    <w:multiLevelType w:val="hybridMultilevel"/>
    <w:tmpl w:val="E80EFBAA"/>
    <w:lvl w:ilvl="0" w:tplc="64A8DD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upperLetter"/>
      <w:lvlText w:val="%5.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upperLetter"/>
      <w:lvlText w:val="%8.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6" w15:restartNumberingAfterBreak="0">
    <w:nsid w:val="6BBE197F"/>
    <w:multiLevelType w:val="hybridMultilevel"/>
    <w:tmpl w:val="75A2220E"/>
    <w:lvl w:ilvl="0" w:tplc="E92E4362">
      <w:start w:val="1"/>
      <w:numFmt w:val="decimal"/>
      <w:lvlText w:val="%1."/>
      <w:lvlJc w:val="left"/>
      <w:pPr>
        <w:ind w:left="118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8" w:hanging="440"/>
      </w:pPr>
    </w:lvl>
    <w:lvl w:ilvl="2" w:tplc="0409001B" w:tentative="1">
      <w:start w:val="1"/>
      <w:numFmt w:val="lowerRoman"/>
      <w:lvlText w:val="%3."/>
      <w:lvlJc w:val="right"/>
      <w:pPr>
        <w:ind w:left="2148" w:hanging="440"/>
      </w:pPr>
    </w:lvl>
    <w:lvl w:ilvl="3" w:tplc="0409000F" w:tentative="1">
      <w:start w:val="1"/>
      <w:numFmt w:val="decimal"/>
      <w:lvlText w:val="%4."/>
      <w:lvlJc w:val="left"/>
      <w:pPr>
        <w:ind w:left="2588" w:hanging="440"/>
      </w:pPr>
    </w:lvl>
    <w:lvl w:ilvl="4" w:tplc="04090019" w:tentative="1">
      <w:start w:val="1"/>
      <w:numFmt w:val="upperLetter"/>
      <w:lvlText w:val="%5."/>
      <w:lvlJc w:val="left"/>
      <w:pPr>
        <w:ind w:left="3028" w:hanging="440"/>
      </w:pPr>
    </w:lvl>
    <w:lvl w:ilvl="5" w:tplc="0409001B" w:tentative="1">
      <w:start w:val="1"/>
      <w:numFmt w:val="lowerRoman"/>
      <w:lvlText w:val="%6."/>
      <w:lvlJc w:val="right"/>
      <w:pPr>
        <w:ind w:left="3468" w:hanging="440"/>
      </w:pPr>
    </w:lvl>
    <w:lvl w:ilvl="6" w:tplc="0409000F" w:tentative="1">
      <w:start w:val="1"/>
      <w:numFmt w:val="decimal"/>
      <w:lvlText w:val="%7."/>
      <w:lvlJc w:val="left"/>
      <w:pPr>
        <w:ind w:left="3908" w:hanging="440"/>
      </w:pPr>
    </w:lvl>
    <w:lvl w:ilvl="7" w:tplc="04090019" w:tentative="1">
      <w:start w:val="1"/>
      <w:numFmt w:val="upperLetter"/>
      <w:lvlText w:val="%8."/>
      <w:lvlJc w:val="left"/>
      <w:pPr>
        <w:ind w:left="4348" w:hanging="440"/>
      </w:pPr>
    </w:lvl>
    <w:lvl w:ilvl="8" w:tplc="0409001B" w:tentative="1">
      <w:start w:val="1"/>
      <w:numFmt w:val="lowerRoman"/>
      <w:lvlText w:val="%9."/>
      <w:lvlJc w:val="right"/>
      <w:pPr>
        <w:ind w:left="4788" w:hanging="440"/>
      </w:pPr>
    </w:lvl>
  </w:abstractNum>
  <w:abstractNum w:abstractNumId="7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48788780">
    <w:abstractNumId w:val="7"/>
  </w:num>
  <w:num w:numId="2" w16cid:durableId="2005695529">
    <w:abstractNumId w:val="8"/>
  </w:num>
  <w:num w:numId="3" w16cid:durableId="584918580">
    <w:abstractNumId w:val="1"/>
  </w:num>
  <w:num w:numId="4" w16cid:durableId="314069379">
    <w:abstractNumId w:val="0"/>
  </w:num>
  <w:num w:numId="5" w16cid:durableId="1412236049">
    <w:abstractNumId w:val="1"/>
    <w:lvlOverride w:ilvl="0">
      <w:startOverride w:val="1"/>
    </w:lvlOverride>
  </w:num>
  <w:num w:numId="6" w16cid:durableId="1203134019">
    <w:abstractNumId w:val="1"/>
    <w:lvlOverride w:ilvl="0">
      <w:startOverride w:val="1"/>
    </w:lvlOverride>
  </w:num>
  <w:num w:numId="7" w16cid:durableId="1990937734">
    <w:abstractNumId w:val="6"/>
  </w:num>
  <w:num w:numId="8" w16cid:durableId="2060862823">
    <w:abstractNumId w:val="3"/>
  </w:num>
  <w:num w:numId="9" w16cid:durableId="1290282173">
    <w:abstractNumId w:val="5"/>
  </w:num>
  <w:num w:numId="10" w16cid:durableId="932470669">
    <w:abstractNumId w:val="4"/>
  </w:num>
  <w:num w:numId="11" w16cid:durableId="40446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removePersonalInformation/>
  <w:removeDateAndTime/>
  <w:bordersDoNotSurroundHeader/>
  <w:bordersDoNotSurroundFooter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262"/>
    <w:rsid w:val="00002DC2"/>
    <w:rsid w:val="000212FD"/>
    <w:rsid w:val="00025252"/>
    <w:rsid w:val="00051C9D"/>
    <w:rsid w:val="00095505"/>
    <w:rsid w:val="001A01A0"/>
    <w:rsid w:val="001C5C70"/>
    <w:rsid w:val="001E0877"/>
    <w:rsid w:val="00200D7F"/>
    <w:rsid w:val="00281C46"/>
    <w:rsid w:val="002B2D13"/>
    <w:rsid w:val="0032090D"/>
    <w:rsid w:val="0034721D"/>
    <w:rsid w:val="003770C9"/>
    <w:rsid w:val="003A5206"/>
    <w:rsid w:val="003D0E9B"/>
    <w:rsid w:val="003D5BF7"/>
    <w:rsid w:val="003E0B55"/>
    <w:rsid w:val="003F257D"/>
    <w:rsid w:val="003F376E"/>
    <w:rsid w:val="004518EE"/>
    <w:rsid w:val="004C7EE0"/>
    <w:rsid w:val="005961D7"/>
    <w:rsid w:val="005A7328"/>
    <w:rsid w:val="005E3D6B"/>
    <w:rsid w:val="00600D5D"/>
    <w:rsid w:val="00632773"/>
    <w:rsid w:val="006344A8"/>
    <w:rsid w:val="006425B5"/>
    <w:rsid w:val="00660EF4"/>
    <w:rsid w:val="006A26E8"/>
    <w:rsid w:val="00732C79"/>
    <w:rsid w:val="00734EEC"/>
    <w:rsid w:val="00737262"/>
    <w:rsid w:val="007812DA"/>
    <w:rsid w:val="007D194E"/>
    <w:rsid w:val="007F04FA"/>
    <w:rsid w:val="007F77D0"/>
    <w:rsid w:val="00873EE0"/>
    <w:rsid w:val="008775A1"/>
    <w:rsid w:val="008F4FC6"/>
    <w:rsid w:val="009071B3"/>
    <w:rsid w:val="0095540D"/>
    <w:rsid w:val="00A769A5"/>
    <w:rsid w:val="00B74FFE"/>
    <w:rsid w:val="00C8481E"/>
    <w:rsid w:val="00CD06C2"/>
    <w:rsid w:val="00CE3CAD"/>
    <w:rsid w:val="00D3020A"/>
    <w:rsid w:val="00D60069"/>
    <w:rsid w:val="00D62E01"/>
    <w:rsid w:val="00D661EE"/>
    <w:rsid w:val="00D90393"/>
    <w:rsid w:val="00DB1C6E"/>
    <w:rsid w:val="00E048B4"/>
    <w:rsid w:val="00E273CE"/>
    <w:rsid w:val="00E30A8E"/>
    <w:rsid w:val="00EB1CE7"/>
    <w:rsid w:val="00EB670E"/>
    <w:rsid w:val="00EF2A0F"/>
    <w:rsid w:val="00F434DD"/>
    <w:rsid w:val="00F67231"/>
    <w:rsid w:val="00FA5F71"/>
    <w:rsid w:val="00FA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623C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ko-KR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A01A0"/>
    <w:pPr>
      <w:spacing w:line="216" w:lineRule="auto"/>
    </w:pPr>
    <w:rPr>
      <w:rFonts w:ascii="맑은 고딕" w:eastAsia="맑은 고딕" w:hAnsi="맑은 고딕"/>
    </w:rPr>
  </w:style>
  <w:style w:type="paragraph" w:styleId="1">
    <w:name w:val="heading 1"/>
    <w:basedOn w:val="a1"/>
    <w:uiPriority w:val="9"/>
    <w:qFormat/>
    <w:rsid w:val="00873EE0"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cs="Arial"/>
      <w:b/>
      <w:bCs/>
      <w:i/>
      <w:kern w:val="32"/>
      <w:sz w:val="28"/>
      <w:szCs w:val="32"/>
    </w:rPr>
  </w:style>
  <w:style w:type="paragraph" w:styleId="2">
    <w:name w:val="heading 2"/>
    <w:basedOn w:val="a1"/>
    <w:uiPriority w:val="9"/>
    <w:qFormat/>
    <w:rsid w:val="00873EE0"/>
    <w:pPr>
      <w:keepNext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uiPriority w:val="9"/>
    <w:qFormat/>
    <w:rsid w:val="00873EE0"/>
    <w:pPr>
      <w:spacing w:before="0" w:after="120"/>
      <w:jc w:val="right"/>
      <w:outlineLvl w:val="2"/>
    </w:pPr>
    <w:rPr>
      <w:b/>
      <w:szCs w:val="22"/>
    </w:rPr>
  </w:style>
  <w:style w:type="paragraph" w:styleId="4">
    <w:name w:val="heading 4"/>
    <w:basedOn w:val="a1"/>
    <w:link w:val="4Char"/>
    <w:uiPriority w:val="9"/>
    <w:unhideWhenUsed/>
    <w:qFormat/>
    <w:rsid w:val="00873EE0"/>
    <w:pPr>
      <w:keepNext/>
      <w:spacing w:before="120"/>
      <w:outlineLvl w:val="3"/>
    </w:pPr>
    <w:rPr>
      <w:b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0212FD"/>
    <w:pPr>
      <w:keepNext/>
      <w:ind w:leftChars="500" w:left="500" w:hangingChars="200" w:hanging="2000"/>
      <w:outlineLvl w:val="4"/>
    </w:pPr>
    <w:rPr>
      <w:rFonts w:asciiTheme="majorHAnsi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semiHidden/>
    <w:rPr>
      <w:rFonts w:ascii="Tahoma" w:hAnsi="Tahoma" w:cs="Tahoma"/>
      <w:sz w:val="16"/>
      <w:szCs w:val="16"/>
    </w:rPr>
  </w:style>
  <w:style w:type="character" w:customStyle="1" w:styleId="4Char">
    <w:name w:val="제목 4 Char"/>
    <w:basedOn w:val="a2"/>
    <w:link w:val="4"/>
    <w:uiPriority w:val="9"/>
    <w:rsid w:val="00873EE0"/>
    <w:rPr>
      <w:rFonts w:ascii="맑은 고딕" w:eastAsia="맑은 고딕" w:hAnsi="맑은 고딕"/>
      <w:b/>
    </w:rPr>
  </w:style>
  <w:style w:type="paragraph" w:styleId="a0">
    <w:name w:val="List Bullet"/>
    <w:basedOn w:val="a1"/>
    <w:uiPriority w:val="10"/>
    <w:qFormat/>
    <w:rsid w:val="00873EE0"/>
    <w:pPr>
      <w:numPr>
        <w:numId w:val="3"/>
      </w:numPr>
      <w:contextualSpacing/>
    </w:pPr>
  </w:style>
  <w:style w:type="table" w:styleId="a6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1"/>
    <w:link w:val="Char"/>
    <w:uiPriority w:val="99"/>
    <w:unhideWhenUsed/>
    <w:pPr>
      <w:spacing w:before="0" w:after="0"/>
    </w:pPr>
  </w:style>
  <w:style w:type="character" w:customStyle="1" w:styleId="Char">
    <w:name w:val="머리글 Char"/>
    <w:basedOn w:val="a2"/>
    <w:link w:val="a7"/>
    <w:uiPriority w:val="99"/>
    <w:rPr>
      <w:rFonts w:asciiTheme="minorHAnsi" w:hAnsiTheme="minorHAnsi"/>
      <w:sz w:val="19"/>
    </w:rPr>
  </w:style>
  <w:style w:type="paragraph" w:styleId="a8">
    <w:name w:val="footer"/>
    <w:basedOn w:val="a1"/>
    <w:link w:val="Char0"/>
    <w:uiPriority w:val="99"/>
    <w:unhideWhenUsed/>
    <w:pPr>
      <w:spacing w:before="0" w:after="0"/>
    </w:pPr>
  </w:style>
  <w:style w:type="character" w:customStyle="1" w:styleId="Char0">
    <w:name w:val="바닥글 Char"/>
    <w:basedOn w:val="a2"/>
    <w:link w:val="a8"/>
    <w:uiPriority w:val="99"/>
    <w:rPr>
      <w:rFonts w:asciiTheme="minorHAnsi" w:hAnsiTheme="minorHAnsi"/>
      <w:sz w:val="19"/>
    </w:rPr>
  </w:style>
  <w:style w:type="paragraph" w:styleId="a9">
    <w:name w:val="Title"/>
    <w:basedOn w:val="a1"/>
    <w:link w:val="Char1"/>
    <w:uiPriority w:val="1"/>
    <w:qFormat/>
    <w:rsid w:val="001A01A0"/>
    <w:pPr>
      <w:spacing w:before="0" w:after="160"/>
      <w:contextualSpacing/>
    </w:pPr>
    <w:rPr>
      <w:rFonts w:cstheme="majorBidi"/>
      <w:b/>
      <w:kern w:val="28"/>
      <w:sz w:val="48"/>
      <w:szCs w:val="56"/>
    </w:rPr>
  </w:style>
  <w:style w:type="character" w:customStyle="1" w:styleId="Char1">
    <w:name w:val="제목 Char"/>
    <w:basedOn w:val="a2"/>
    <w:link w:val="a9"/>
    <w:uiPriority w:val="1"/>
    <w:rsid w:val="001A01A0"/>
    <w:rPr>
      <w:rFonts w:ascii="맑은 고딕" w:eastAsia="맑은 고딕" w:hAnsi="맑은 고딕" w:cstheme="majorBidi"/>
      <w:b/>
      <w:kern w:val="28"/>
      <w:sz w:val="48"/>
      <w:szCs w:val="56"/>
    </w:rPr>
  </w:style>
  <w:style w:type="table" w:styleId="10">
    <w:name w:val="Grid Table 1 Light"/>
    <w:basedOn w:val="a3"/>
    <w:uiPriority w:val="46"/>
    <w:rsid w:val="00660EF4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0">
    <w:name w:val="Plain Table 5"/>
    <w:basedOn w:val="a3"/>
    <w:uiPriority w:val="45"/>
    <w:rsid w:val="00660EF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 w:val="0"/>
        <w:iCs/>
        <w:sz w:val="19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a">
    <w:name w:val="Placeholder Text"/>
    <w:basedOn w:val="a2"/>
    <w:uiPriority w:val="99"/>
    <w:semiHidden/>
    <w:rsid w:val="004C7EE0"/>
    <w:rPr>
      <w:color w:val="808080"/>
    </w:rPr>
  </w:style>
  <w:style w:type="character" w:customStyle="1" w:styleId="5Char">
    <w:name w:val="제목 5 Char"/>
    <w:basedOn w:val="a2"/>
    <w:link w:val="5"/>
    <w:uiPriority w:val="9"/>
    <w:semiHidden/>
    <w:rsid w:val="000212FD"/>
    <w:rPr>
      <w:rFonts w:asciiTheme="majorHAnsi" w:eastAsia="맑은 고딕" w:hAnsiTheme="majorHAnsi" w:cstheme="majorBidi"/>
    </w:rPr>
  </w:style>
  <w:style w:type="paragraph" w:styleId="a">
    <w:name w:val="List Number"/>
    <w:basedOn w:val="a1"/>
    <w:uiPriority w:val="10"/>
    <w:qFormat/>
    <w:rsid w:val="00873EE0"/>
    <w:pPr>
      <w:numPr>
        <w:numId w:val="4"/>
      </w:numPr>
      <w:contextualSpacing/>
    </w:pPr>
  </w:style>
  <w:style w:type="paragraph" w:styleId="ab">
    <w:name w:val="List Paragraph"/>
    <w:basedOn w:val="a1"/>
    <w:uiPriority w:val="34"/>
    <w:unhideWhenUsed/>
    <w:qFormat/>
    <w:rsid w:val="003770C9"/>
    <w:pPr>
      <w:ind w:leftChars="400" w:left="800"/>
    </w:pPr>
  </w:style>
  <w:style w:type="character" w:styleId="ac">
    <w:name w:val="Hyperlink"/>
    <w:basedOn w:val="a2"/>
    <w:uiPriority w:val="99"/>
    <w:unhideWhenUsed/>
    <w:rsid w:val="0032090D"/>
    <w:rPr>
      <w:color w:val="0000FF" w:themeColor="hyperlink"/>
      <w:u w:val="single"/>
    </w:rPr>
  </w:style>
  <w:style w:type="character" w:styleId="ad">
    <w:name w:val="Unresolved Mention"/>
    <w:basedOn w:val="a2"/>
    <w:uiPriority w:val="99"/>
    <w:semiHidden/>
    <w:unhideWhenUsed/>
    <w:rsid w:val="003209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mineya.notion.site/Data-Structure-Team-play-745ead32a81f4c96a41a9619bc4d7d8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mineya.notion.site/Data-Structure-Subject-list-dfca28ce309b453db4b4f4f74b41fa6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48708;&#44277;&#49885;%20&#47784;&#51076;%20&#54924;&#51032;&#4719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07E88803F74A9FA4A8470388D7C58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7E4568C-CB4D-4DD5-8896-1B0F37BE6733}"/>
      </w:docPartPr>
      <w:docPartBody>
        <w:p w:rsidR="00FC2D2C" w:rsidRDefault="00E67E4E">
          <w:pPr>
            <w:pStyle w:val="EA07E88803F74A9FA4A8470388D7C580"/>
          </w:pPr>
          <w:r w:rsidRPr="000212FD">
            <w:rPr>
              <w:rFonts w:ascii="맑은 고딕" w:hAnsi="맑은 고딕" w:hint="eastAsia"/>
              <w:lang w:val="ko-KR" w:bidi="ko-KR"/>
            </w:rPr>
            <w:t>날짜</w:t>
          </w:r>
        </w:p>
      </w:docPartBody>
    </w:docPart>
    <w:docPart>
      <w:docPartPr>
        <w:name w:val="AE17510EDE274E6586C63919B14FB87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EE1AF02-37C9-43E4-9E4C-E9073715D3F9}"/>
      </w:docPartPr>
      <w:docPartBody>
        <w:p w:rsidR="00FC2D2C" w:rsidRDefault="00E67E4E">
          <w:pPr>
            <w:pStyle w:val="AE17510EDE274E6586C63919B14FB876"/>
          </w:pPr>
          <w:r w:rsidRPr="000212FD">
            <w:rPr>
              <w:rFonts w:ascii="맑은 고딕" w:hAnsi="맑은 고딕" w:hint="eastAsia"/>
              <w:lang w:val="ko-KR" w:bidi="ko-KR"/>
            </w:rPr>
            <w:t>시간</w:t>
          </w:r>
        </w:p>
      </w:docPartBody>
    </w:docPart>
    <w:docPart>
      <w:docPartPr>
        <w:name w:val="33E855727B7A4739813A78F808AC4E7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0C99C3D-19C7-42E9-BD8F-F9D6CE4377F1}"/>
      </w:docPartPr>
      <w:docPartBody>
        <w:p w:rsidR="00FC2D2C" w:rsidRDefault="00E67E4E">
          <w:pPr>
            <w:pStyle w:val="33E855727B7A4739813A78F808AC4E7D"/>
          </w:pPr>
          <w:r w:rsidRPr="000212FD">
            <w:rPr>
              <w:rFonts w:ascii="맑은 고딕" w:hAnsi="맑은 고딕" w:hint="eastAsia"/>
              <w:lang w:val="ko-KR" w:bidi="ko-KR"/>
            </w:rPr>
            <w:t>위치</w:t>
          </w:r>
        </w:p>
      </w:docPartBody>
    </w:docPart>
    <w:docPart>
      <w:docPartPr>
        <w:name w:val="F3E0FF5827D84110A59BF9A4D31BC9C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6E8E5B3-9BAD-4E99-B833-88F74F040059}"/>
      </w:docPartPr>
      <w:docPartBody>
        <w:p w:rsidR="00FC2D2C" w:rsidRDefault="00E67E4E">
          <w:pPr>
            <w:pStyle w:val="F3E0FF5827D84110A59BF9A4D31BC9C4"/>
          </w:pPr>
          <w:r w:rsidRPr="000212FD">
            <w:rPr>
              <w:rFonts w:ascii="맑은 고딕" w:hAnsi="맑은 고딕" w:hint="eastAsia"/>
              <w:lang w:val="ko-KR" w:bidi="ko-KR"/>
            </w:rPr>
            <w:t>모임 유형:</w:t>
          </w:r>
        </w:p>
      </w:docPartBody>
    </w:docPart>
    <w:docPart>
      <w:docPartPr>
        <w:name w:val="FE46EBE97B2F4F4A9F98B203BADCC96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1BFD35F-624D-49EB-A6A5-BBD6B93AF83C}"/>
      </w:docPartPr>
      <w:docPartBody>
        <w:p w:rsidR="00FC2D2C" w:rsidRDefault="00E67E4E">
          <w:pPr>
            <w:pStyle w:val="FE46EBE97B2F4F4A9F98B203BADCC96F"/>
          </w:pPr>
          <w:r w:rsidRPr="000212FD">
            <w:rPr>
              <w:rFonts w:ascii="맑은 고딕" w:hAnsi="맑은 고딕" w:hint="eastAsia"/>
              <w:lang w:val="ko-KR" w:bidi="ko-KR"/>
            </w:rPr>
            <w:t>진행자:</w:t>
          </w:r>
        </w:p>
      </w:docPartBody>
    </w:docPart>
    <w:docPart>
      <w:docPartPr>
        <w:name w:val="0C9242F887DF4C36AE9DF735D239E81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BB2D628-6563-4FF2-8909-77B1D935F949}"/>
      </w:docPartPr>
      <w:docPartBody>
        <w:p w:rsidR="00FC2D2C" w:rsidRDefault="00E67E4E">
          <w:pPr>
            <w:pStyle w:val="0C9242F887DF4C36AE9DF735D239E810"/>
          </w:pPr>
          <w:r w:rsidRPr="000212FD">
            <w:rPr>
              <w:rFonts w:ascii="맑은 고딕" w:hAnsi="맑은 고딕" w:hint="eastAsia"/>
              <w:lang w:val="ko-KR" w:bidi="ko-KR"/>
            </w:rPr>
            <w:t>서기:</w:t>
          </w:r>
        </w:p>
      </w:docPartBody>
    </w:docPart>
    <w:docPart>
      <w:docPartPr>
        <w:name w:val="0D14E4473A3E4BA4838617D51B2990A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00ACF30-D4E3-4B3C-98C2-C7F5659865C6}"/>
      </w:docPartPr>
      <w:docPartBody>
        <w:p w:rsidR="00FC2D2C" w:rsidRDefault="00E67E4E">
          <w:pPr>
            <w:pStyle w:val="0D14E4473A3E4BA4838617D51B2990AA"/>
          </w:pPr>
          <w:r w:rsidRPr="000212FD">
            <w:rPr>
              <w:rFonts w:ascii="맑은 고딕" w:hAnsi="맑은 고딕" w:hint="eastAsia"/>
              <w:lang w:val="ko-KR" w:bidi="ko-KR"/>
            </w:rPr>
            <w:t>참석자:</w:t>
          </w:r>
        </w:p>
      </w:docPartBody>
    </w:docPart>
    <w:docPart>
      <w:docPartPr>
        <w:name w:val="06594E20040D4CBA96237B6DF13FC08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E8B2759-C861-4CE8-9C5F-61669E48ACE0}"/>
      </w:docPartPr>
      <w:docPartBody>
        <w:p w:rsidR="00FC2D2C" w:rsidRDefault="00E67E4E">
          <w:pPr>
            <w:pStyle w:val="06594E20040D4CBA96237B6DF13FC086"/>
          </w:pPr>
          <w:r w:rsidRPr="000212FD">
            <w:rPr>
              <w:rFonts w:ascii="맑은 고딕" w:hAnsi="맑은 고딕" w:hint="eastAsia"/>
              <w:lang w:val="ko-KR" w:bidi="ko-KR"/>
            </w:rPr>
            <w:t>읽기 자료:</w:t>
          </w:r>
        </w:p>
      </w:docPartBody>
    </w:docPart>
    <w:docPart>
      <w:docPartPr>
        <w:name w:val="9D215776429847CB82FE0E5F76F134F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34383F6-AC22-4559-9C58-FCA9360837ED}"/>
      </w:docPartPr>
      <w:docPartBody>
        <w:p w:rsidR="00FC2D2C" w:rsidRDefault="00E67E4E">
          <w:pPr>
            <w:pStyle w:val="9D215776429847CB82FE0E5F76F134F8"/>
          </w:pPr>
          <w:r w:rsidRPr="000212FD">
            <w:rPr>
              <w:rFonts w:ascii="맑은 고딕" w:hAnsi="맑은 고딕" w:hint="eastAsia"/>
              <w:lang w:val="ko-KR" w:bidi="ko-KR"/>
            </w:rPr>
            <w:t>준비물:</w:t>
          </w:r>
        </w:p>
      </w:docPartBody>
    </w:docPart>
    <w:docPart>
      <w:docPartPr>
        <w:name w:val="C28F7FFB95DF420987857763A1E83D1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9B27B29-FE80-4A69-885C-24A8DCE3755B}"/>
      </w:docPartPr>
      <w:docPartBody>
        <w:p w:rsidR="00FC2D2C" w:rsidRDefault="00E67E4E">
          <w:pPr>
            <w:pStyle w:val="C28F7FFB95DF420987857763A1E83D1B"/>
          </w:pPr>
          <w:r w:rsidRPr="000212FD">
            <w:rPr>
              <w:rFonts w:ascii="맑은 고딕" w:hAnsi="맑은 고딕" w:hint="eastAsia"/>
              <w:lang w:val="ko-KR" w:bidi="ko-KR"/>
            </w:rPr>
            <w:t>의사록</w:t>
          </w:r>
        </w:p>
      </w:docPartBody>
    </w:docPart>
    <w:docPart>
      <w:docPartPr>
        <w:name w:val="BA8FDFEA34934AE3BCA23D42BA19DB9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4CD87A8-839C-43BF-8255-902EB49E7F3A}"/>
      </w:docPartPr>
      <w:docPartBody>
        <w:p w:rsidR="00FC2D2C" w:rsidRDefault="00E67E4E">
          <w:pPr>
            <w:pStyle w:val="BA8FDFEA34934AE3BCA23D42BA19DB91"/>
          </w:pPr>
          <w:r w:rsidRPr="000212FD">
            <w:rPr>
              <w:rFonts w:ascii="맑은 고딕" w:hAnsi="맑은 고딕" w:hint="eastAsia"/>
              <w:lang w:val="ko-KR" w:bidi="ko-KR"/>
            </w:rPr>
            <w:t>안건 항목:</w:t>
          </w:r>
        </w:p>
      </w:docPartBody>
    </w:docPart>
    <w:docPart>
      <w:docPartPr>
        <w:name w:val="62A1D800E888413A814BFEE7D7D3D9D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528798C-0956-41E1-8231-BBED9E0B4E7D}"/>
      </w:docPartPr>
      <w:docPartBody>
        <w:p w:rsidR="00FC2D2C" w:rsidRDefault="00E67E4E">
          <w:pPr>
            <w:pStyle w:val="62A1D800E888413A814BFEE7D7D3D9DA"/>
          </w:pPr>
          <w:r w:rsidRPr="000212FD">
            <w:rPr>
              <w:rFonts w:ascii="맑은 고딕" w:hAnsi="맑은 고딕" w:hint="eastAsia"/>
              <w:lang w:val="ko-KR" w:bidi="ko-KR"/>
            </w:rPr>
            <w:t>발표자:</w:t>
          </w:r>
        </w:p>
      </w:docPartBody>
    </w:docPart>
    <w:docPart>
      <w:docPartPr>
        <w:name w:val="E3850F735AD14448B5F286F5B70DA59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0CBB865-D21A-413E-ABBB-76BD69268D8F}"/>
      </w:docPartPr>
      <w:docPartBody>
        <w:p w:rsidR="00FC2D2C" w:rsidRDefault="00E67E4E">
          <w:pPr>
            <w:pStyle w:val="E3850F735AD14448B5F286F5B70DA59A"/>
          </w:pPr>
          <w:r w:rsidRPr="000212FD">
            <w:rPr>
              <w:rFonts w:ascii="맑은 고딕" w:hAnsi="맑은 고딕" w:hint="eastAsia"/>
              <w:lang w:val="ko-KR" w:bidi="ko-KR"/>
            </w:rPr>
            <w:t>토론 내용:</w:t>
          </w:r>
        </w:p>
      </w:docPartBody>
    </w:docPart>
    <w:docPart>
      <w:docPartPr>
        <w:name w:val="A7B6CBA5CFA94CAF8876AF2BE1D17CB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362983A-ECD5-4D01-8668-66238EF80830}"/>
      </w:docPartPr>
      <w:docPartBody>
        <w:p w:rsidR="00FC2D2C" w:rsidRDefault="00E67E4E">
          <w:pPr>
            <w:pStyle w:val="A7B6CBA5CFA94CAF8876AF2BE1D17CBA"/>
          </w:pPr>
          <w:r w:rsidRPr="000212FD">
            <w:rPr>
              <w:rFonts w:ascii="맑은 고딕" w:hAnsi="맑은 고딕" w:hint="eastAsia"/>
              <w:lang w:val="ko-KR" w:bidi="ko-KR"/>
            </w:rPr>
            <w:t>결론:</w:t>
          </w:r>
        </w:p>
      </w:docPartBody>
    </w:docPart>
    <w:docPart>
      <w:docPartPr>
        <w:name w:val="B783979FECB344CF9971D83E8FA1D07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CC611E2-BE71-4530-B7DE-AC6B5137D2F4}"/>
      </w:docPartPr>
      <w:docPartBody>
        <w:p w:rsidR="00FC2D2C" w:rsidRDefault="00E67E4E">
          <w:pPr>
            <w:pStyle w:val="B783979FECB344CF9971D83E8FA1D07F"/>
          </w:pPr>
          <w:r w:rsidRPr="000212FD">
            <w:rPr>
              <w:rFonts w:ascii="맑은 고딕" w:hAnsi="맑은 고딕" w:hint="eastAsia"/>
              <w:lang w:val="ko-KR" w:bidi="ko-KR"/>
            </w:rPr>
            <w:t>작업 항목</w:t>
          </w:r>
        </w:p>
      </w:docPartBody>
    </w:docPart>
    <w:docPart>
      <w:docPartPr>
        <w:name w:val="1E3FECDA08854C1FBA7F63F766F73BC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B153926-43AA-418A-B259-A7A6326822B7}"/>
      </w:docPartPr>
      <w:docPartBody>
        <w:p w:rsidR="00FC2D2C" w:rsidRDefault="00E67E4E">
          <w:pPr>
            <w:pStyle w:val="1E3FECDA08854C1FBA7F63F766F73BC0"/>
          </w:pPr>
          <w:r w:rsidRPr="000212FD">
            <w:rPr>
              <w:rFonts w:ascii="맑은 고딕" w:hAnsi="맑은 고딕" w:hint="eastAsia"/>
              <w:lang w:val="ko-KR" w:bidi="ko-KR"/>
            </w:rPr>
            <w:t>담당자</w:t>
          </w:r>
        </w:p>
      </w:docPartBody>
    </w:docPart>
    <w:docPart>
      <w:docPartPr>
        <w:name w:val="1FC68F29572A4AFF942D98B9A13493D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01AD50A-D429-4997-B536-ED892B8E0DC9}"/>
      </w:docPartPr>
      <w:docPartBody>
        <w:p w:rsidR="00FC2D2C" w:rsidRDefault="00E67E4E">
          <w:pPr>
            <w:pStyle w:val="1FC68F29572A4AFF942D98B9A13493DB"/>
          </w:pPr>
          <w:r w:rsidRPr="000212FD">
            <w:rPr>
              <w:rFonts w:ascii="맑은 고딕" w:hAnsi="맑은 고딕" w:hint="eastAsia"/>
              <w:lang w:val="ko-KR" w:bidi="ko-KR"/>
            </w:rPr>
            <w:t>마감 날짜</w:t>
          </w:r>
        </w:p>
      </w:docPartBody>
    </w:docPart>
    <w:docPart>
      <w:docPartPr>
        <w:name w:val="9E44234BE4794C9381ECFD943CBCD25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360F29B-13CF-4A3B-8410-FBD83D74763A}"/>
      </w:docPartPr>
      <w:docPartBody>
        <w:p w:rsidR="00FC2D2C" w:rsidRDefault="00E67E4E">
          <w:pPr>
            <w:pStyle w:val="9E44234BE4794C9381ECFD943CBCD259"/>
          </w:pPr>
          <w:r w:rsidRPr="000212FD">
            <w:rPr>
              <w:rFonts w:ascii="맑은 고딕" w:hAnsi="맑은 고딕" w:hint="eastAsia"/>
              <w:lang w:val="ko-KR" w:bidi="ko-KR"/>
            </w:rPr>
            <w:t>안건 항목:</w:t>
          </w:r>
        </w:p>
      </w:docPartBody>
    </w:docPart>
    <w:docPart>
      <w:docPartPr>
        <w:name w:val="5010D293227C4A709B79F8E71406AE5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72240A5-09DE-4FB3-8585-8CBF1DFECF47}"/>
      </w:docPartPr>
      <w:docPartBody>
        <w:p w:rsidR="00FC2D2C" w:rsidRDefault="00E67E4E">
          <w:pPr>
            <w:pStyle w:val="5010D293227C4A709B79F8E71406AE57"/>
          </w:pPr>
          <w:r w:rsidRPr="000212FD">
            <w:rPr>
              <w:rFonts w:ascii="맑은 고딕" w:hAnsi="맑은 고딕" w:hint="eastAsia"/>
              <w:lang w:val="ko-KR" w:bidi="ko-KR"/>
            </w:rPr>
            <w:t>발표자:</w:t>
          </w:r>
        </w:p>
      </w:docPartBody>
    </w:docPart>
    <w:docPart>
      <w:docPartPr>
        <w:name w:val="01C8F6D67988478C9202F50B6A7D759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2A0ECDA-7B0D-4374-9A0D-EDE2749FC71B}"/>
      </w:docPartPr>
      <w:docPartBody>
        <w:p w:rsidR="00FC2D2C" w:rsidRDefault="00E67E4E">
          <w:pPr>
            <w:pStyle w:val="01C8F6D67988478C9202F50B6A7D7598"/>
          </w:pPr>
          <w:r w:rsidRPr="000212FD">
            <w:rPr>
              <w:rFonts w:ascii="맑은 고딕" w:hAnsi="맑은 고딕" w:hint="eastAsia"/>
              <w:lang w:val="ko-KR" w:bidi="ko-KR"/>
            </w:rPr>
            <w:t>토론 내용:</w:t>
          </w:r>
        </w:p>
      </w:docPartBody>
    </w:docPart>
    <w:docPart>
      <w:docPartPr>
        <w:name w:val="B3E8B42A8213478682C7F82F00C2733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0D26C43-1998-4926-B588-E219B556F7C0}"/>
      </w:docPartPr>
      <w:docPartBody>
        <w:p w:rsidR="00FC2D2C" w:rsidRDefault="00E67E4E">
          <w:pPr>
            <w:pStyle w:val="B3E8B42A8213478682C7F82F00C27339"/>
          </w:pPr>
          <w:r w:rsidRPr="000212FD">
            <w:rPr>
              <w:rFonts w:ascii="맑은 고딕" w:hAnsi="맑은 고딕" w:hint="eastAsia"/>
              <w:lang w:val="ko-KR" w:bidi="ko-KR"/>
            </w:rPr>
            <w:t>결론:</w:t>
          </w:r>
        </w:p>
      </w:docPartBody>
    </w:docPart>
    <w:docPart>
      <w:docPartPr>
        <w:name w:val="8E6F5BF39FEB4B96AA739188E670518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83E0C7D-379B-48A3-919A-571C393B5B90}"/>
      </w:docPartPr>
      <w:docPartBody>
        <w:p w:rsidR="00FC2D2C" w:rsidRDefault="00E67E4E">
          <w:pPr>
            <w:pStyle w:val="8E6F5BF39FEB4B96AA739188E6705181"/>
          </w:pPr>
          <w:r w:rsidRPr="000212FD">
            <w:rPr>
              <w:rFonts w:ascii="맑은 고딕" w:hAnsi="맑은 고딕" w:hint="eastAsia"/>
              <w:lang w:val="ko-KR" w:bidi="ko-KR"/>
            </w:rPr>
            <w:t>작업 항목</w:t>
          </w:r>
        </w:p>
      </w:docPartBody>
    </w:docPart>
    <w:docPart>
      <w:docPartPr>
        <w:name w:val="EDE4CB2557814F58B6D4F092D6FD966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031AB3E-B542-4677-874C-32F9E147CB82}"/>
      </w:docPartPr>
      <w:docPartBody>
        <w:p w:rsidR="00FC2D2C" w:rsidRDefault="00E67E4E">
          <w:pPr>
            <w:pStyle w:val="EDE4CB2557814F58B6D4F092D6FD966B"/>
          </w:pPr>
          <w:r w:rsidRPr="000212FD">
            <w:rPr>
              <w:rFonts w:ascii="맑은 고딕" w:hAnsi="맑은 고딕" w:hint="eastAsia"/>
              <w:lang w:val="ko-KR" w:bidi="ko-KR"/>
            </w:rPr>
            <w:t>담당자</w:t>
          </w:r>
        </w:p>
      </w:docPartBody>
    </w:docPart>
    <w:docPart>
      <w:docPartPr>
        <w:name w:val="5DB1AD8D06B64EF8B36FB0DC6AE77A8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F3E4237-A602-44AE-BBF7-11412C5AA508}"/>
      </w:docPartPr>
      <w:docPartBody>
        <w:p w:rsidR="00FC2D2C" w:rsidRDefault="00E67E4E">
          <w:pPr>
            <w:pStyle w:val="5DB1AD8D06B64EF8B36FB0DC6AE77A82"/>
          </w:pPr>
          <w:r w:rsidRPr="000212FD">
            <w:rPr>
              <w:rFonts w:ascii="맑은 고딕" w:hAnsi="맑은 고딕" w:hint="eastAsia"/>
              <w:lang w:val="ko-KR" w:bidi="ko-KR"/>
            </w:rPr>
            <w:t>마감 날짜</w:t>
          </w:r>
        </w:p>
      </w:docPartBody>
    </w:docPart>
    <w:docPart>
      <w:docPartPr>
        <w:name w:val="3275EFFD1B684F25B8C314F6DBE7496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569C637-4226-493B-9894-96F78C99975C}"/>
      </w:docPartPr>
      <w:docPartBody>
        <w:p w:rsidR="00FC2D2C" w:rsidRDefault="00E67E4E">
          <w:pPr>
            <w:pStyle w:val="3275EFFD1B684F25B8C314F6DBE74966"/>
          </w:pPr>
          <w:r w:rsidRPr="000212FD">
            <w:rPr>
              <w:rFonts w:ascii="맑은 고딕" w:hAnsi="맑은 고딕" w:hint="eastAsia"/>
              <w:lang w:val="ko-KR" w:bidi="ko-KR"/>
            </w:rPr>
            <w:t>기타 정보</w:t>
          </w:r>
        </w:p>
      </w:docPartBody>
    </w:docPart>
    <w:docPart>
      <w:docPartPr>
        <w:name w:val="C96D6461242747C5B0FF37BC4BC93B7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12A1B3A-A551-4747-8723-E5488A9AE705}"/>
      </w:docPartPr>
      <w:docPartBody>
        <w:p w:rsidR="00FC2D2C" w:rsidRDefault="00E67E4E">
          <w:pPr>
            <w:pStyle w:val="C96D6461242747C5B0FF37BC4BC93B7E"/>
          </w:pPr>
          <w:r w:rsidRPr="000212FD">
            <w:rPr>
              <w:rFonts w:ascii="맑은 고딕" w:hAnsi="맑은 고딕" w:hint="eastAsia"/>
              <w:lang w:val="ko-KR" w:bidi="ko-KR"/>
            </w:rPr>
            <w:t>참관자:</w:t>
          </w:r>
        </w:p>
      </w:docPartBody>
    </w:docPart>
    <w:docPart>
      <w:docPartPr>
        <w:name w:val="C7B18EBCA87544059347BCEF8CB24DB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DDFBF06-CFCE-42E8-831B-869BE195A697}"/>
      </w:docPartPr>
      <w:docPartBody>
        <w:p w:rsidR="00FC2D2C" w:rsidRDefault="00E67E4E">
          <w:pPr>
            <w:pStyle w:val="C7B18EBCA87544059347BCEF8CB24DBE"/>
          </w:pPr>
          <w:r w:rsidRPr="000212FD">
            <w:rPr>
              <w:rFonts w:ascii="맑은 고딕" w:hAnsi="맑은 고딕" w:hint="eastAsia"/>
              <w:lang w:val="ko-KR" w:bidi="ko-KR"/>
            </w:rPr>
            <w:t>리소스:</w:t>
          </w:r>
        </w:p>
      </w:docPartBody>
    </w:docPart>
    <w:docPart>
      <w:docPartPr>
        <w:name w:val="F86F0983D1014AF6A1602A8C34FA4F4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7C307AC-1C7D-4C0A-BFDB-6873AF04F9F7}"/>
      </w:docPartPr>
      <w:docPartBody>
        <w:p w:rsidR="00FC2D2C" w:rsidRDefault="00E67E4E">
          <w:pPr>
            <w:pStyle w:val="F86F0983D1014AF6A1602A8C34FA4F40"/>
          </w:pPr>
          <w:r w:rsidRPr="000212FD">
            <w:rPr>
              <w:rFonts w:ascii="맑은 고딕" w:hAnsi="맑은 고딕" w:hint="eastAsia"/>
              <w:lang w:val="ko-KR" w:bidi="ko-KR"/>
            </w:rPr>
            <w:t>참고 사항: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4E"/>
    <w:rsid w:val="005A6E0E"/>
    <w:rsid w:val="008A0229"/>
    <w:rsid w:val="008F5463"/>
    <w:rsid w:val="00E67E4E"/>
    <w:rsid w:val="00FC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A07E88803F74A9FA4A8470388D7C580">
    <w:name w:val="EA07E88803F74A9FA4A8470388D7C580"/>
    <w:pPr>
      <w:widowControl w:val="0"/>
      <w:wordWrap w:val="0"/>
      <w:autoSpaceDE w:val="0"/>
      <w:autoSpaceDN w:val="0"/>
    </w:pPr>
  </w:style>
  <w:style w:type="paragraph" w:customStyle="1" w:styleId="AE17510EDE274E6586C63919B14FB876">
    <w:name w:val="AE17510EDE274E6586C63919B14FB876"/>
    <w:pPr>
      <w:widowControl w:val="0"/>
      <w:wordWrap w:val="0"/>
      <w:autoSpaceDE w:val="0"/>
      <w:autoSpaceDN w:val="0"/>
    </w:pPr>
  </w:style>
  <w:style w:type="paragraph" w:customStyle="1" w:styleId="33E855727B7A4739813A78F808AC4E7D">
    <w:name w:val="33E855727B7A4739813A78F808AC4E7D"/>
    <w:pPr>
      <w:widowControl w:val="0"/>
      <w:wordWrap w:val="0"/>
      <w:autoSpaceDE w:val="0"/>
      <w:autoSpaceDN w:val="0"/>
    </w:pPr>
  </w:style>
  <w:style w:type="paragraph" w:customStyle="1" w:styleId="F3E0FF5827D84110A59BF9A4D31BC9C4">
    <w:name w:val="F3E0FF5827D84110A59BF9A4D31BC9C4"/>
    <w:pPr>
      <w:widowControl w:val="0"/>
      <w:wordWrap w:val="0"/>
      <w:autoSpaceDE w:val="0"/>
      <w:autoSpaceDN w:val="0"/>
    </w:pPr>
  </w:style>
  <w:style w:type="paragraph" w:customStyle="1" w:styleId="FE46EBE97B2F4F4A9F98B203BADCC96F">
    <w:name w:val="FE46EBE97B2F4F4A9F98B203BADCC96F"/>
    <w:pPr>
      <w:widowControl w:val="0"/>
      <w:wordWrap w:val="0"/>
      <w:autoSpaceDE w:val="0"/>
      <w:autoSpaceDN w:val="0"/>
    </w:pPr>
  </w:style>
  <w:style w:type="paragraph" w:customStyle="1" w:styleId="0C9242F887DF4C36AE9DF735D239E810">
    <w:name w:val="0C9242F887DF4C36AE9DF735D239E810"/>
    <w:pPr>
      <w:widowControl w:val="0"/>
      <w:wordWrap w:val="0"/>
      <w:autoSpaceDE w:val="0"/>
      <w:autoSpaceDN w:val="0"/>
    </w:pPr>
  </w:style>
  <w:style w:type="paragraph" w:customStyle="1" w:styleId="0D14E4473A3E4BA4838617D51B2990AA">
    <w:name w:val="0D14E4473A3E4BA4838617D51B2990AA"/>
    <w:pPr>
      <w:widowControl w:val="0"/>
      <w:wordWrap w:val="0"/>
      <w:autoSpaceDE w:val="0"/>
      <w:autoSpaceDN w:val="0"/>
    </w:pPr>
  </w:style>
  <w:style w:type="paragraph" w:customStyle="1" w:styleId="06594E20040D4CBA96237B6DF13FC086">
    <w:name w:val="06594E20040D4CBA96237B6DF13FC086"/>
    <w:pPr>
      <w:widowControl w:val="0"/>
      <w:wordWrap w:val="0"/>
      <w:autoSpaceDE w:val="0"/>
      <w:autoSpaceDN w:val="0"/>
    </w:pPr>
  </w:style>
  <w:style w:type="paragraph" w:customStyle="1" w:styleId="9D215776429847CB82FE0E5F76F134F8">
    <w:name w:val="9D215776429847CB82FE0E5F76F134F8"/>
    <w:pPr>
      <w:widowControl w:val="0"/>
      <w:wordWrap w:val="0"/>
      <w:autoSpaceDE w:val="0"/>
      <w:autoSpaceDN w:val="0"/>
    </w:pPr>
  </w:style>
  <w:style w:type="paragraph" w:customStyle="1" w:styleId="C28F7FFB95DF420987857763A1E83D1B">
    <w:name w:val="C28F7FFB95DF420987857763A1E83D1B"/>
    <w:pPr>
      <w:widowControl w:val="0"/>
      <w:wordWrap w:val="0"/>
      <w:autoSpaceDE w:val="0"/>
      <w:autoSpaceDN w:val="0"/>
    </w:pPr>
  </w:style>
  <w:style w:type="paragraph" w:customStyle="1" w:styleId="BA8FDFEA34934AE3BCA23D42BA19DB91">
    <w:name w:val="BA8FDFEA34934AE3BCA23D42BA19DB91"/>
    <w:pPr>
      <w:widowControl w:val="0"/>
      <w:wordWrap w:val="0"/>
      <w:autoSpaceDE w:val="0"/>
      <w:autoSpaceDN w:val="0"/>
    </w:pPr>
  </w:style>
  <w:style w:type="paragraph" w:customStyle="1" w:styleId="62A1D800E888413A814BFEE7D7D3D9DA">
    <w:name w:val="62A1D800E888413A814BFEE7D7D3D9DA"/>
    <w:pPr>
      <w:widowControl w:val="0"/>
      <w:wordWrap w:val="0"/>
      <w:autoSpaceDE w:val="0"/>
      <w:autoSpaceDN w:val="0"/>
    </w:pPr>
  </w:style>
  <w:style w:type="paragraph" w:customStyle="1" w:styleId="E3850F735AD14448B5F286F5B70DA59A">
    <w:name w:val="E3850F735AD14448B5F286F5B70DA59A"/>
    <w:pPr>
      <w:widowControl w:val="0"/>
      <w:wordWrap w:val="0"/>
      <w:autoSpaceDE w:val="0"/>
      <w:autoSpaceDN w:val="0"/>
    </w:pPr>
  </w:style>
  <w:style w:type="paragraph" w:customStyle="1" w:styleId="A7B6CBA5CFA94CAF8876AF2BE1D17CBA">
    <w:name w:val="A7B6CBA5CFA94CAF8876AF2BE1D17CBA"/>
    <w:pPr>
      <w:widowControl w:val="0"/>
      <w:wordWrap w:val="0"/>
      <w:autoSpaceDE w:val="0"/>
      <w:autoSpaceDN w:val="0"/>
    </w:pPr>
  </w:style>
  <w:style w:type="paragraph" w:customStyle="1" w:styleId="B783979FECB344CF9971D83E8FA1D07F">
    <w:name w:val="B783979FECB344CF9971D83E8FA1D07F"/>
    <w:pPr>
      <w:widowControl w:val="0"/>
      <w:wordWrap w:val="0"/>
      <w:autoSpaceDE w:val="0"/>
      <w:autoSpaceDN w:val="0"/>
    </w:pPr>
  </w:style>
  <w:style w:type="paragraph" w:customStyle="1" w:styleId="1E3FECDA08854C1FBA7F63F766F73BC0">
    <w:name w:val="1E3FECDA08854C1FBA7F63F766F73BC0"/>
    <w:pPr>
      <w:widowControl w:val="0"/>
      <w:wordWrap w:val="0"/>
      <w:autoSpaceDE w:val="0"/>
      <w:autoSpaceDN w:val="0"/>
    </w:pPr>
  </w:style>
  <w:style w:type="paragraph" w:customStyle="1" w:styleId="1FC68F29572A4AFF942D98B9A13493DB">
    <w:name w:val="1FC68F29572A4AFF942D98B9A13493DB"/>
    <w:pPr>
      <w:widowControl w:val="0"/>
      <w:wordWrap w:val="0"/>
      <w:autoSpaceDE w:val="0"/>
      <w:autoSpaceDN w:val="0"/>
    </w:pPr>
  </w:style>
  <w:style w:type="paragraph" w:customStyle="1" w:styleId="9E44234BE4794C9381ECFD943CBCD259">
    <w:name w:val="9E44234BE4794C9381ECFD943CBCD259"/>
    <w:pPr>
      <w:widowControl w:val="0"/>
      <w:wordWrap w:val="0"/>
      <w:autoSpaceDE w:val="0"/>
      <w:autoSpaceDN w:val="0"/>
    </w:pPr>
  </w:style>
  <w:style w:type="paragraph" w:customStyle="1" w:styleId="5010D293227C4A709B79F8E71406AE57">
    <w:name w:val="5010D293227C4A709B79F8E71406AE57"/>
    <w:pPr>
      <w:widowControl w:val="0"/>
      <w:wordWrap w:val="0"/>
      <w:autoSpaceDE w:val="0"/>
      <w:autoSpaceDN w:val="0"/>
    </w:pPr>
  </w:style>
  <w:style w:type="paragraph" w:customStyle="1" w:styleId="01C8F6D67988478C9202F50B6A7D7598">
    <w:name w:val="01C8F6D67988478C9202F50B6A7D7598"/>
    <w:pPr>
      <w:widowControl w:val="0"/>
      <w:wordWrap w:val="0"/>
      <w:autoSpaceDE w:val="0"/>
      <w:autoSpaceDN w:val="0"/>
    </w:pPr>
  </w:style>
  <w:style w:type="paragraph" w:customStyle="1" w:styleId="B3E8B42A8213478682C7F82F00C27339">
    <w:name w:val="B3E8B42A8213478682C7F82F00C27339"/>
    <w:pPr>
      <w:widowControl w:val="0"/>
      <w:wordWrap w:val="0"/>
      <w:autoSpaceDE w:val="0"/>
      <w:autoSpaceDN w:val="0"/>
    </w:pPr>
  </w:style>
  <w:style w:type="paragraph" w:customStyle="1" w:styleId="8E6F5BF39FEB4B96AA739188E6705181">
    <w:name w:val="8E6F5BF39FEB4B96AA739188E6705181"/>
    <w:pPr>
      <w:widowControl w:val="0"/>
      <w:wordWrap w:val="0"/>
      <w:autoSpaceDE w:val="0"/>
      <w:autoSpaceDN w:val="0"/>
    </w:pPr>
  </w:style>
  <w:style w:type="paragraph" w:customStyle="1" w:styleId="EDE4CB2557814F58B6D4F092D6FD966B">
    <w:name w:val="EDE4CB2557814F58B6D4F092D6FD966B"/>
    <w:pPr>
      <w:widowControl w:val="0"/>
      <w:wordWrap w:val="0"/>
      <w:autoSpaceDE w:val="0"/>
      <w:autoSpaceDN w:val="0"/>
    </w:pPr>
  </w:style>
  <w:style w:type="paragraph" w:customStyle="1" w:styleId="5DB1AD8D06B64EF8B36FB0DC6AE77A82">
    <w:name w:val="5DB1AD8D06B64EF8B36FB0DC6AE77A82"/>
    <w:pPr>
      <w:widowControl w:val="0"/>
      <w:wordWrap w:val="0"/>
      <w:autoSpaceDE w:val="0"/>
      <w:autoSpaceDN w:val="0"/>
    </w:pPr>
  </w:style>
  <w:style w:type="paragraph" w:customStyle="1" w:styleId="EE2C5B89A89C420A9A248045D3CCBC46">
    <w:name w:val="EE2C5B89A89C420A9A248045D3CCBC46"/>
    <w:pPr>
      <w:widowControl w:val="0"/>
      <w:wordWrap w:val="0"/>
      <w:autoSpaceDE w:val="0"/>
      <w:autoSpaceDN w:val="0"/>
    </w:pPr>
  </w:style>
  <w:style w:type="paragraph" w:customStyle="1" w:styleId="A92A1DF0111F499AB1C1693ACCB02CDC">
    <w:name w:val="A92A1DF0111F499AB1C1693ACCB02CDC"/>
    <w:pPr>
      <w:widowControl w:val="0"/>
      <w:wordWrap w:val="0"/>
      <w:autoSpaceDE w:val="0"/>
      <w:autoSpaceDN w:val="0"/>
    </w:pPr>
  </w:style>
  <w:style w:type="paragraph" w:customStyle="1" w:styleId="52C20F9A5A9045ECB9739926C9C6B9F5">
    <w:name w:val="52C20F9A5A9045ECB9739926C9C6B9F5"/>
    <w:pPr>
      <w:widowControl w:val="0"/>
      <w:wordWrap w:val="0"/>
      <w:autoSpaceDE w:val="0"/>
      <w:autoSpaceDN w:val="0"/>
    </w:pPr>
  </w:style>
  <w:style w:type="paragraph" w:customStyle="1" w:styleId="1DAEFF672A8C472A99E2407C1F938B36">
    <w:name w:val="1DAEFF672A8C472A99E2407C1F938B36"/>
    <w:pPr>
      <w:widowControl w:val="0"/>
      <w:wordWrap w:val="0"/>
      <w:autoSpaceDE w:val="0"/>
      <w:autoSpaceDN w:val="0"/>
    </w:pPr>
  </w:style>
  <w:style w:type="paragraph" w:customStyle="1" w:styleId="B1348CA32BF447D0AD30353E5FCA2BFF">
    <w:name w:val="B1348CA32BF447D0AD30353E5FCA2BFF"/>
    <w:pPr>
      <w:widowControl w:val="0"/>
      <w:wordWrap w:val="0"/>
      <w:autoSpaceDE w:val="0"/>
      <w:autoSpaceDN w:val="0"/>
    </w:pPr>
  </w:style>
  <w:style w:type="paragraph" w:customStyle="1" w:styleId="A6F286E8762C48C78A512CD1E620E881">
    <w:name w:val="A6F286E8762C48C78A512CD1E620E881"/>
    <w:pPr>
      <w:widowControl w:val="0"/>
      <w:wordWrap w:val="0"/>
      <w:autoSpaceDE w:val="0"/>
      <w:autoSpaceDN w:val="0"/>
    </w:pPr>
  </w:style>
  <w:style w:type="paragraph" w:customStyle="1" w:styleId="855430A11DA5418299F6AA0265E452D2">
    <w:name w:val="855430A11DA5418299F6AA0265E452D2"/>
    <w:pPr>
      <w:widowControl w:val="0"/>
      <w:wordWrap w:val="0"/>
      <w:autoSpaceDE w:val="0"/>
      <w:autoSpaceDN w:val="0"/>
    </w:pPr>
  </w:style>
  <w:style w:type="paragraph" w:customStyle="1" w:styleId="3275EFFD1B684F25B8C314F6DBE74966">
    <w:name w:val="3275EFFD1B684F25B8C314F6DBE74966"/>
    <w:pPr>
      <w:widowControl w:val="0"/>
      <w:wordWrap w:val="0"/>
      <w:autoSpaceDE w:val="0"/>
      <w:autoSpaceDN w:val="0"/>
    </w:pPr>
  </w:style>
  <w:style w:type="paragraph" w:customStyle="1" w:styleId="C96D6461242747C5B0FF37BC4BC93B7E">
    <w:name w:val="C96D6461242747C5B0FF37BC4BC93B7E"/>
    <w:pPr>
      <w:widowControl w:val="0"/>
      <w:wordWrap w:val="0"/>
      <w:autoSpaceDE w:val="0"/>
      <w:autoSpaceDN w:val="0"/>
    </w:pPr>
  </w:style>
  <w:style w:type="paragraph" w:customStyle="1" w:styleId="C7B18EBCA87544059347BCEF8CB24DBE">
    <w:name w:val="C7B18EBCA87544059347BCEF8CB24DBE"/>
    <w:pPr>
      <w:widowControl w:val="0"/>
      <w:wordWrap w:val="0"/>
      <w:autoSpaceDE w:val="0"/>
      <w:autoSpaceDN w:val="0"/>
    </w:pPr>
  </w:style>
  <w:style w:type="paragraph" w:customStyle="1" w:styleId="F86F0983D1014AF6A1602A8C34FA4F40">
    <w:name w:val="F86F0983D1014AF6A1602A8C34FA4F4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비공식 모임 회의록.dotx</Template>
  <TotalTime>0</TotalTime>
  <Pages>3</Pages>
  <Words>438</Words>
  <Characters>2499</Characters>
  <Application>Microsoft Office Word</Application>
  <DocSecurity>0</DocSecurity>
  <Lines>20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2023-03-22T01:15:00Z</dcterms:created>
  <dcterms:modified xsi:type="dcterms:W3CDTF">2023-03-22T13:23:00Z</dcterms:modified>
  <cp:version/>
</cp:coreProperties>
</file>